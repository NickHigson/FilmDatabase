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47589" w14:textId="77777777" w:rsidR="00952F7D" w:rsidRDefault="00DF198B" w:rsidP="00DF198B">
      <w:pPr>
        <w:pStyle w:val="GraphicAnchor"/>
      </w:pPr>
      <w:bookmarkStart w:id="0" w:name="_Hlk61870074"/>
      <w:bookmarkEnd w:id="0"/>
      <w:r w:rsidRPr="004909D9">
        <w:rPr>
          <w:noProof/>
          <w:lang w:eastAsia="en-AU"/>
        </w:rPr>
        <w:drawing>
          <wp:anchor distT="0" distB="0" distL="114300" distR="114300" simplePos="0" relativeHeight="251658240" behindDoc="1" locked="0" layoutInCell="1" allowOverlap="1" wp14:anchorId="64321A00" wp14:editId="711C574D">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C819F2B" w14:textId="77777777" w:rsidTr="00185F4A">
        <w:trPr>
          <w:trHeight w:val="1083"/>
        </w:trPr>
        <w:tc>
          <w:tcPr>
            <w:tcW w:w="10790" w:type="dxa"/>
            <w:gridSpan w:val="9"/>
          </w:tcPr>
          <w:p w14:paraId="02FDC52A" w14:textId="77777777" w:rsidR="00DF198B" w:rsidRDefault="00DF198B"/>
        </w:tc>
      </w:tr>
      <w:tr w:rsidR="00DF198B" w14:paraId="5053555F" w14:textId="77777777" w:rsidTr="00185F4A">
        <w:trPr>
          <w:trHeight w:val="1068"/>
        </w:trPr>
        <w:tc>
          <w:tcPr>
            <w:tcW w:w="1198" w:type="dxa"/>
            <w:gridSpan w:val="2"/>
            <w:tcBorders>
              <w:right w:val="single" w:sz="18" w:space="0" w:color="476166" w:themeColor="accent1"/>
            </w:tcBorders>
          </w:tcPr>
          <w:p w14:paraId="73C4165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4997FF6" w14:textId="426436EA" w:rsidR="00DF198B" w:rsidRPr="00DF198B" w:rsidRDefault="0082280B" w:rsidP="00874FE7">
            <w:pPr>
              <w:pStyle w:val="Heading1"/>
            </w:pPr>
            <w:r>
              <w:t>1CWK100 – Web Services Project</w:t>
            </w:r>
          </w:p>
        </w:tc>
        <w:tc>
          <w:tcPr>
            <w:tcW w:w="1199" w:type="dxa"/>
            <w:gridSpan w:val="2"/>
            <w:tcBorders>
              <w:left w:val="single" w:sz="18" w:space="0" w:color="476166" w:themeColor="accent1"/>
            </w:tcBorders>
          </w:tcPr>
          <w:p w14:paraId="4FCEEC7D" w14:textId="77777777" w:rsidR="00DF198B" w:rsidRDefault="00DF198B"/>
        </w:tc>
      </w:tr>
      <w:tr w:rsidR="00DF198B" w14:paraId="6E98A951" w14:textId="77777777" w:rsidTr="00185F4A">
        <w:trPr>
          <w:trHeight w:val="1837"/>
        </w:trPr>
        <w:tc>
          <w:tcPr>
            <w:tcW w:w="1170" w:type="dxa"/>
          </w:tcPr>
          <w:p w14:paraId="27FEEED0" w14:textId="77777777" w:rsidR="00DF198B" w:rsidRDefault="00DF198B"/>
        </w:tc>
        <w:tc>
          <w:tcPr>
            <w:tcW w:w="8460" w:type="dxa"/>
            <w:gridSpan w:val="7"/>
          </w:tcPr>
          <w:p w14:paraId="7A1C581B" w14:textId="77777777" w:rsidR="00DF198B" w:rsidRDefault="00DF198B"/>
        </w:tc>
        <w:tc>
          <w:tcPr>
            <w:tcW w:w="1160" w:type="dxa"/>
          </w:tcPr>
          <w:p w14:paraId="2C6D0D01" w14:textId="77777777" w:rsidR="00DF198B" w:rsidRDefault="00DF198B"/>
        </w:tc>
      </w:tr>
      <w:tr w:rsidR="00DF198B" w14:paraId="5D64C793" w14:textId="77777777" w:rsidTr="00185F4A">
        <w:trPr>
          <w:trHeight w:val="929"/>
        </w:trPr>
        <w:tc>
          <w:tcPr>
            <w:tcW w:w="2397" w:type="dxa"/>
            <w:gridSpan w:val="4"/>
          </w:tcPr>
          <w:p w14:paraId="71A46CFA" w14:textId="77777777" w:rsidR="00DF198B" w:rsidRDefault="00DF198B"/>
        </w:tc>
        <w:tc>
          <w:tcPr>
            <w:tcW w:w="5995" w:type="dxa"/>
            <w:shd w:val="clear" w:color="auto" w:fill="FFFFFF" w:themeFill="background1"/>
          </w:tcPr>
          <w:p w14:paraId="4BF5AA08" w14:textId="77777777" w:rsidR="00DF198B" w:rsidRPr="00DF198B" w:rsidRDefault="00DF198B" w:rsidP="00DF198B">
            <w:pPr>
              <w:jc w:val="center"/>
              <w:rPr>
                <w:rFonts w:ascii="Georgia" w:hAnsi="Georgia"/>
                <w:sz w:val="48"/>
                <w:szCs w:val="48"/>
              </w:rPr>
            </w:pPr>
          </w:p>
        </w:tc>
        <w:tc>
          <w:tcPr>
            <w:tcW w:w="2398" w:type="dxa"/>
            <w:gridSpan w:val="4"/>
          </w:tcPr>
          <w:p w14:paraId="2A88CE72" w14:textId="77777777" w:rsidR="00DF198B" w:rsidRDefault="00DF198B"/>
        </w:tc>
      </w:tr>
      <w:tr w:rsidR="00DF198B" w14:paraId="19109435" w14:textId="77777777" w:rsidTr="00185F4A">
        <w:trPr>
          <w:trHeight w:val="1460"/>
        </w:trPr>
        <w:tc>
          <w:tcPr>
            <w:tcW w:w="2397" w:type="dxa"/>
            <w:gridSpan w:val="4"/>
          </w:tcPr>
          <w:p w14:paraId="7E493C46" w14:textId="77777777" w:rsidR="00DF198B" w:rsidRDefault="00DF198B"/>
        </w:tc>
        <w:tc>
          <w:tcPr>
            <w:tcW w:w="5995" w:type="dxa"/>
            <w:shd w:val="clear" w:color="auto" w:fill="FFFFFF" w:themeFill="background1"/>
          </w:tcPr>
          <w:p w14:paraId="5AA2CDA4" w14:textId="35AE5302" w:rsidR="00DF198B" w:rsidRDefault="0082280B" w:rsidP="00874FE7">
            <w:pPr>
              <w:pStyle w:val="Heading2"/>
            </w:pPr>
            <w:r>
              <w:t>Nicholas Higson</w:t>
            </w:r>
          </w:p>
          <w:p w14:paraId="5A9A3C85" w14:textId="6FF30F67" w:rsidR="0082280B" w:rsidRPr="0082280B" w:rsidRDefault="0082280B" w:rsidP="0082280B"/>
        </w:tc>
        <w:tc>
          <w:tcPr>
            <w:tcW w:w="2398" w:type="dxa"/>
            <w:gridSpan w:val="4"/>
          </w:tcPr>
          <w:p w14:paraId="6A109427" w14:textId="77777777" w:rsidR="00DF198B" w:rsidRDefault="00DF198B"/>
        </w:tc>
      </w:tr>
      <w:tr w:rsidR="00DF198B" w14:paraId="29D20765" w14:textId="77777777" w:rsidTr="00185F4A">
        <w:trPr>
          <w:trHeight w:val="7176"/>
        </w:trPr>
        <w:tc>
          <w:tcPr>
            <w:tcW w:w="2397" w:type="dxa"/>
            <w:gridSpan w:val="4"/>
            <w:vAlign w:val="bottom"/>
          </w:tcPr>
          <w:p w14:paraId="2C126848"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9376061" w14:textId="323AC4EC" w:rsidR="00DF198B" w:rsidRPr="00DF198B" w:rsidRDefault="0082280B" w:rsidP="00874FE7">
            <w:pPr>
              <w:pStyle w:val="Heading3"/>
            </w:pPr>
            <w:r>
              <w:t>January 2021</w:t>
            </w:r>
          </w:p>
          <w:p w14:paraId="3C795B5B" w14:textId="77777777" w:rsidR="00874FE7" w:rsidRPr="00DF198B" w:rsidRDefault="0062723A" w:rsidP="00874FE7">
            <w:pPr>
              <w:pStyle w:val="Heading3"/>
            </w:pPr>
            <w:sdt>
              <w:sdtPr>
                <w:id w:val="-1516760087"/>
                <w:placeholder>
                  <w:docPart w:val="DD7C74A00C0D4A798E43BE5BF7E1CCA1"/>
                </w:placeholder>
                <w:temporary/>
                <w:showingPlcHdr/>
                <w15:appearance w15:val="hidden"/>
              </w:sdtPr>
              <w:sdtEndPr/>
              <w:sdtContent>
                <w:r w:rsidR="00874FE7" w:rsidRPr="00DF198B">
                  <w:t>—</w:t>
                </w:r>
              </w:sdtContent>
            </w:sdt>
          </w:p>
          <w:p w14:paraId="2704ACB0" w14:textId="40908F11" w:rsidR="00DF198B" w:rsidRDefault="0082280B" w:rsidP="0082280B">
            <w:pPr>
              <w:pStyle w:val="Heading3"/>
            </w:pPr>
            <w:r>
              <w:t>Enterprise Programming</w:t>
            </w:r>
          </w:p>
          <w:p w14:paraId="7961B194" w14:textId="77777777" w:rsidR="00DF198B" w:rsidRPr="00DF198B" w:rsidRDefault="00DF198B" w:rsidP="00DF198B"/>
        </w:tc>
        <w:tc>
          <w:tcPr>
            <w:tcW w:w="2398" w:type="dxa"/>
            <w:gridSpan w:val="4"/>
            <w:vAlign w:val="bottom"/>
          </w:tcPr>
          <w:p w14:paraId="33E66C35" w14:textId="77777777" w:rsidR="00DF198B" w:rsidRDefault="00DF198B" w:rsidP="00DF198B">
            <w:pPr>
              <w:jc w:val="center"/>
            </w:pPr>
          </w:p>
        </w:tc>
      </w:tr>
      <w:tr w:rsidR="00DF198B" w14:paraId="0F2CFEA4" w14:textId="77777777" w:rsidTr="00185F4A">
        <w:tc>
          <w:tcPr>
            <w:tcW w:w="2340" w:type="dxa"/>
            <w:gridSpan w:val="3"/>
          </w:tcPr>
          <w:p w14:paraId="797274DF" w14:textId="77777777" w:rsidR="00DF198B" w:rsidRDefault="00DF198B"/>
        </w:tc>
        <w:tc>
          <w:tcPr>
            <w:tcW w:w="6120" w:type="dxa"/>
            <w:gridSpan w:val="3"/>
          </w:tcPr>
          <w:p w14:paraId="36FA7E48" w14:textId="77777777" w:rsidR="00DF198B" w:rsidRDefault="00DF198B"/>
        </w:tc>
        <w:tc>
          <w:tcPr>
            <w:tcW w:w="2330" w:type="dxa"/>
            <w:gridSpan w:val="3"/>
          </w:tcPr>
          <w:p w14:paraId="42CB5FF4" w14:textId="77777777" w:rsidR="00DF198B" w:rsidRDefault="00DF198B"/>
        </w:tc>
      </w:tr>
    </w:tbl>
    <w:p w14:paraId="3E41F484" w14:textId="77777777" w:rsidR="00DB116B" w:rsidRDefault="00DB116B" w:rsidP="00B85066">
      <w:pPr>
        <w:pStyle w:val="GraphicAnchor"/>
        <w:rPr>
          <w:b/>
          <w:bCs/>
          <w:sz w:val="28"/>
          <w:szCs w:val="28"/>
        </w:rPr>
      </w:pPr>
    </w:p>
    <w:p w14:paraId="3DDD2DCD" w14:textId="5273C463" w:rsidR="00B85066" w:rsidRPr="00032BF8" w:rsidRDefault="00B85066" w:rsidP="00B85066">
      <w:pPr>
        <w:pStyle w:val="GraphicAnchor"/>
        <w:rPr>
          <w:b/>
          <w:bCs/>
          <w:sz w:val="28"/>
          <w:szCs w:val="28"/>
        </w:rPr>
      </w:pPr>
      <w:r w:rsidRPr="00032BF8">
        <w:rPr>
          <w:b/>
          <w:bCs/>
          <w:sz w:val="28"/>
          <w:szCs w:val="28"/>
        </w:rPr>
        <w:lastRenderedPageBreak/>
        <w:t>Sections Completed</w:t>
      </w:r>
    </w:p>
    <w:p w14:paraId="411246C6" w14:textId="7531EA66" w:rsidR="00B85066" w:rsidRPr="00417F37" w:rsidRDefault="00B85066" w:rsidP="00B85066">
      <w:pPr>
        <w:pStyle w:val="GraphicAnchor"/>
        <w:rPr>
          <w:sz w:val="22"/>
          <w:szCs w:val="22"/>
        </w:rPr>
      </w:pPr>
    </w:p>
    <w:tbl>
      <w:tblPr>
        <w:tblStyle w:val="TableGrid"/>
        <w:tblW w:w="0" w:type="auto"/>
        <w:tblLook w:val="04A0" w:firstRow="1" w:lastRow="0" w:firstColumn="1" w:lastColumn="0" w:noHBand="0" w:noVBand="1"/>
      </w:tblPr>
      <w:tblGrid>
        <w:gridCol w:w="5395"/>
        <w:gridCol w:w="5395"/>
      </w:tblGrid>
      <w:tr w:rsidR="00B85066" w:rsidRPr="00417F37" w14:paraId="41AC8C87" w14:textId="77777777" w:rsidTr="00B85066">
        <w:tc>
          <w:tcPr>
            <w:tcW w:w="5395" w:type="dxa"/>
          </w:tcPr>
          <w:p w14:paraId="08C17377" w14:textId="77777777" w:rsidR="00B85066" w:rsidRPr="00417F37" w:rsidRDefault="00B85066" w:rsidP="00B85066">
            <w:pPr>
              <w:pStyle w:val="GraphicAnchor"/>
              <w:rPr>
                <w:b/>
                <w:bCs/>
                <w:sz w:val="22"/>
                <w:szCs w:val="22"/>
              </w:rPr>
            </w:pPr>
            <w:r w:rsidRPr="00417F37">
              <w:rPr>
                <w:b/>
                <w:bCs/>
                <w:sz w:val="22"/>
                <w:szCs w:val="22"/>
              </w:rPr>
              <w:t>Criteria 1</w:t>
            </w:r>
          </w:p>
          <w:p w14:paraId="112DAF76" w14:textId="51420381" w:rsidR="00B85066" w:rsidRPr="00417F37" w:rsidRDefault="00B85066" w:rsidP="00B85066">
            <w:pPr>
              <w:pStyle w:val="GraphicAnchor"/>
              <w:rPr>
                <w:sz w:val="22"/>
                <w:szCs w:val="22"/>
              </w:rPr>
            </w:pPr>
            <w:r w:rsidRPr="00417F37">
              <w:rPr>
                <w:sz w:val="22"/>
                <w:szCs w:val="22"/>
              </w:rPr>
              <w:t>Access to the data using simple http web service calls (10 marks)</w:t>
            </w:r>
          </w:p>
        </w:tc>
        <w:tc>
          <w:tcPr>
            <w:tcW w:w="5395" w:type="dxa"/>
          </w:tcPr>
          <w:p w14:paraId="20B10228" w14:textId="5BB9A703" w:rsidR="00B85066" w:rsidRPr="00417F37" w:rsidRDefault="00417F37" w:rsidP="00B85066">
            <w:pPr>
              <w:pStyle w:val="GraphicAnchor"/>
              <w:rPr>
                <w:sz w:val="22"/>
                <w:szCs w:val="22"/>
              </w:rPr>
            </w:pPr>
            <w:r>
              <w:rPr>
                <w:sz w:val="22"/>
                <w:szCs w:val="22"/>
              </w:rPr>
              <w:t>Full implementation.  Working persistent storage, all CRUD methods working.</w:t>
            </w:r>
          </w:p>
        </w:tc>
      </w:tr>
      <w:tr w:rsidR="00B85066" w:rsidRPr="00417F37" w14:paraId="07F2DFA5" w14:textId="77777777" w:rsidTr="00B85066">
        <w:tc>
          <w:tcPr>
            <w:tcW w:w="5395" w:type="dxa"/>
          </w:tcPr>
          <w:p w14:paraId="4FEDA68E" w14:textId="77777777" w:rsidR="00B85066" w:rsidRPr="00417F37" w:rsidRDefault="00B85066" w:rsidP="00B85066">
            <w:pPr>
              <w:pStyle w:val="GraphicAnchor"/>
              <w:rPr>
                <w:b/>
                <w:bCs/>
                <w:sz w:val="22"/>
                <w:szCs w:val="22"/>
              </w:rPr>
            </w:pPr>
            <w:r w:rsidRPr="00417F37">
              <w:rPr>
                <w:b/>
                <w:bCs/>
                <w:sz w:val="22"/>
                <w:szCs w:val="22"/>
              </w:rPr>
              <w:t>Criteria 2</w:t>
            </w:r>
          </w:p>
          <w:p w14:paraId="1397E246" w14:textId="2338AA65" w:rsidR="00B85066" w:rsidRPr="00417F37" w:rsidRDefault="00B85066" w:rsidP="00B85066">
            <w:pPr>
              <w:pStyle w:val="GraphicAnchor"/>
              <w:rPr>
                <w:sz w:val="22"/>
                <w:szCs w:val="22"/>
              </w:rPr>
            </w:pPr>
            <w:r w:rsidRPr="00417F37">
              <w:rPr>
                <w:sz w:val="22"/>
                <w:szCs w:val="22"/>
              </w:rPr>
              <w:t>Options to return the data in text, json (the default) or xml (10 marks)</w:t>
            </w:r>
          </w:p>
        </w:tc>
        <w:tc>
          <w:tcPr>
            <w:tcW w:w="5395" w:type="dxa"/>
          </w:tcPr>
          <w:p w14:paraId="44D058FE" w14:textId="0AF5EF0B" w:rsidR="00B85066" w:rsidRPr="00417F37" w:rsidRDefault="00417F37" w:rsidP="00B85066">
            <w:pPr>
              <w:pStyle w:val="GraphicAnchor"/>
              <w:rPr>
                <w:sz w:val="22"/>
                <w:szCs w:val="22"/>
              </w:rPr>
            </w:pPr>
            <w:r>
              <w:rPr>
                <w:sz w:val="22"/>
                <w:szCs w:val="22"/>
              </w:rPr>
              <w:t>Use of standard libraries to create formatting for JSON</w:t>
            </w:r>
            <w:r w:rsidR="00A01679">
              <w:rPr>
                <w:sz w:val="22"/>
                <w:szCs w:val="22"/>
              </w:rPr>
              <w:t>, XML, and String data.</w:t>
            </w:r>
          </w:p>
        </w:tc>
      </w:tr>
      <w:tr w:rsidR="00B85066" w:rsidRPr="00417F37" w14:paraId="0BA2F77B" w14:textId="77777777" w:rsidTr="00B85066">
        <w:tc>
          <w:tcPr>
            <w:tcW w:w="5395" w:type="dxa"/>
          </w:tcPr>
          <w:p w14:paraId="0E476475" w14:textId="77777777" w:rsidR="00B85066" w:rsidRPr="00417F37" w:rsidRDefault="00B85066" w:rsidP="00B85066">
            <w:pPr>
              <w:pStyle w:val="GraphicAnchor"/>
              <w:rPr>
                <w:b/>
                <w:bCs/>
                <w:sz w:val="22"/>
                <w:szCs w:val="22"/>
              </w:rPr>
            </w:pPr>
            <w:r w:rsidRPr="00417F37">
              <w:rPr>
                <w:b/>
                <w:bCs/>
                <w:sz w:val="22"/>
                <w:szCs w:val="22"/>
              </w:rPr>
              <w:t>Criteria 3</w:t>
            </w:r>
          </w:p>
          <w:p w14:paraId="0B7A687A" w14:textId="222F5E75" w:rsidR="00B85066" w:rsidRPr="00417F37" w:rsidRDefault="00B85066" w:rsidP="00B85066">
            <w:pPr>
              <w:pStyle w:val="GraphicAnchor"/>
              <w:rPr>
                <w:sz w:val="22"/>
                <w:szCs w:val="22"/>
              </w:rPr>
            </w:pPr>
            <w:r w:rsidRPr="00417F37">
              <w:rPr>
                <w:sz w:val="22"/>
                <w:szCs w:val="22"/>
              </w:rPr>
              <w:t>Google App Engine or Microsoft Azure to implement the application on a remote cloud based server. (20 marks)</w:t>
            </w:r>
          </w:p>
        </w:tc>
        <w:tc>
          <w:tcPr>
            <w:tcW w:w="5395" w:type="dxa"/>
          </w:tcPr>
          <w:p w14:paraId="7206D840" w14:textId="3F808098" w:rsidR="00B85066" w:rsidRPr="00417F37" w:rsidRDefault="00417F37" w:rsidP="00B85066">
            <w:pPr>
              <w:pStyle w:val="GraphicAnchor"/>
              <w:rPr>
                <w:sz w:val="22"/>
                <w:szCs w:val="22"/>
              </w:rPr>
            </w:pPr>
            <w:r>
              <w:rPr>
                <w:sz w:val="22"/>
                <w:szCs w:val="22"/>
              </w:rPr>
              <w:t>Fully tested and demo’d CRUD operation on cloud server.</w:t>
            </w:r>
            <w:r w:rsidR="007952F4">
              <w:rPr>
                <w:sz w:val="22"/>
                <w:szCs w:val="22"/>
              </w:rPr>
              <w:t xml:space="preserve">  Later encountered documented errors.</w:t>
            </w:r>
          </w:p>
        </w:tc>
      </w:tr>
      <w:tr w:rsidR="00B85066" w:rsidRPr="00417F37" w14:paraId="6FED51DE" w14:textId="77777777" w:rsidTr="00B85066">
        <w:tc>
          <w:tcPr>
            <w:tcW w:w="5395" w:type="dxa"/>
          </w:tcPr>
          <w:p w14:paraId="641769C1" w14:textId="77777777" w:rsidR="00B85066" w:rsidRPr="00417F37" w:rsidRDefault="00B85066" w:rsidP="00B85066">
            <w:pPr>
              <w:pStyle w:val="GraphicAnchor"/>
              <w:rPr>
                <w:b/>
                <w:bCs/>
                <w:sz w:val="22"/>
                <w:szCs w:val="22"/>
              </w:rPr>
            </w:pPr>
            <w:r w:rsidRPr="00417F37">
              <w:rPr>
                <w:b/>
                <w:bCs/>
                <w:sz w:val="22"/>
                <w:szCs w:val="22"/>
              </w:rPr>
              <w:t>Criteria 4</w:t>
            </w:r>
          </w:p>
          <w:p w14:paraId="05FCD047" w14:textId="2178CEEB" w:rsidR="00B85066" w:rsidRPr="00417F37" w:rsidRDefault="00B85066" w:rsidP="00B85066">
            <w:pPr>
              <w:pStyle w:val="GraphicAnchor"/>
              <w:rPr>
                <w:sz w:val="22"/>
                <w:szCs w:val="22"/>
              </w:rPr>
            </w:pPr>
            <w:r w:rsidRPr="00417F37">
              <w:rPr>
                <w:sz w:val="22"/>
                <w:szCs w:val="22"/>
              </w:rPr>
              <w:t>A WSDL description of the interface to the web service (5 marks)</w:t>
            </w:r>
          </w:p>
        </w:tc>
        <w:tc>
          <w:tcPr>
            <w:tcW w:w="5395" w:type="dxa"/>
          </w:tcPr>
          <w:p w14:paraId="4ECED5CF" w14:textId="3FE4794E" w:rsidR="00B85066" w:rsidRPr="00417F37" w:rsidRDefault="00417F37" w:rsidP="00B85066">
            <w:pPr>
              <w:pStyle w:val="GraphicAnchor"/>
              <w:rPr>
                <w:sz w:val="22"/>
                <w:szCs w:val="22"/>
              </w:rPr>
            </w:pPr>
            <w:r>
              <w:rPr>
                <w:sz w:val="22"/>
                <w:szCs w:val="22"/>
              </w:rPr>
              <w:t>Attempt made to create WSDL interface, encountered errors.</w:t>
            </w:r>
          </w:p>
        </w:tc>
      </w:tr>
      <w:tr w:rsidR="00B85066" w:rsidRPr="00417F37" w14:paraId="3107DC21" w14:textId="77777777" w:rsidTr="00B85066">
        <w:tc>
          <w:tcPr>
            <w:tcW w:w="5395" w:type="dxa"/>
          </w:tcPr>
          <w:p w14:paraId="44069FFC" w14:textId="77777777" w:rsidR="00B85066" w:rsidRPr="00417F37" w:rsidRDefault="00B85066" w:rsidP="00B85066">
            <w:pPr>
              <w:pStyle w:val="GraphicAnchor"/>
              <w:rPr>
                <w:b/>
                <w:bCs/>
                <w:sz w:val="22"/>
                <w:szCs w:val="22"/>
              </w:rPr>
            </w:pPr>
            <w:r w:rsidRPr="00417F37">
              <w:rPr>
                <w:b/>
                <w:bCs/>
                <w:sz w:val="22"/>
                <w:szCs w:val="22"/>
              </w:rPr>
              <w:t>Criteria 5</w:t>
            </w:r>
          </w:p>
          <w:p w14:paraId="7E6AB286" w14:textId="14EB3F95" w:rsidR="00B85066" w:rsidRPr="00417F37" w:rsidRDefault="00B85066" w:rsidP="00B85066">
            <w:pPr>
              <w:pStyle w:val="GraphicAnchor"/>
              <w:rPr>
                <w:sz w:val="22"/>
                <w:szCs w:val="22"/>
              </w:rPr>
            </w:pPr>
            <w:r w:rsidRPr="00417F37">
              <w:rPr>
                <w:sz w:val="22"/>
                <w:szCs w:val="22"/>
              </w:rPr>
              <w:t>Access to the data using REST type interaction (10 marks)</w:t>
            </w:r>
          </w:p>
        </w:tc>
        <w:tc>
          <w:tcPr>
            <w:tcW w:w="5395" w:type="dxa"/>
          </w:tcPr>
          <w:p w14:paraId="5E4FA8B4" w14:textId="520645A8" w:rsidR="00B85066" w:rsidRPr="00417F37" w:rsidRDefault="00417F37" w:rsidP="00B85066">
            <w:pPr>
              <w:pStyle w:val="GraphicAnchor"/>
              <w:rPr>
                <w:sz w:val="22"/>
                <w:szCs w:val="22"/>
              </w:rPr>
            </w:pPr>
            <w:r>
              <w:rPr>
                <w:sz w:val="22"/>
                <w:szCs w:val="22"/>
              </w:rPr>
              <w:t>No real attempt made.</w:t>
            </w:r>
          </w:p>
        </w:tc>
      </w:tr>
      <w:tr w:rsidR="00B85066" w:rsidRPr="00417F37" w14:paraId="0BCF5E30" w14:textId="77777777" w:rsidTr="00B85066">
        <w:tc>
          <w:tcPr>
            <w:tcW w:w="5395" w:type="dxa"/>
          </w:tcPr>
          <w:p w14:paraId="0651639E" w14:textId="77777777" w:rsidR="00B85066" w:rsidRPr="00417F37" w:rsidRDefault="00B85066" w:rsidP="00B85066">
            <w:pPr>
              <w:pStyle w:val="GraphicAnchor"/>
              <w:rPr>
                <w:b/>
                <w:bCs/>
                <w:sz w:val="22"/>
                <w:szCs w:val="22"/>
              </w:rPr>
            </w:pPr>
            <w:r w:rsidRPr="00417F37">
              <w:rPr>
                <w:b/>
                <w:bCs/>
                <w:sz w:val="22"/>
                <w:szCs w:val="22"/>
              </w:rPr>
              <w:t>Criteria 6</w:t>
            </w:r>
          </w:p>
          <w:p w14:paraId="1594B68E" w14:textId="0EBDAD30" w:rsidR="00B85066" w:rsidRPr="00417F37" w:rsidRDefault="00B85066" w:rsidP="00B85066">
            <w:pPr>
              <w:pStyle w:val="GraphicAnchor"/>
              <w:rPr>
                <w:sz w:val="22"/>
                <w:szCs w:val="22"/>
              </w:rPr>
            </w:pPr>
            <w:r w:rsidRPr="00417F37">
              <w:rPr>
                <w:sz w:val="22"/>
                <w:szCs w:val="22"/>
              </w:rPr>
              <w:t>An Ajax based web front end to retrieve the data and display in a suitable format using library based routines for an enhanced user interface (15 marks)</w:t>
            </w:r>
          </w:p>
        </w:tc>
        <w:tc>
          <w:tcPr>
            <w:tcW w:w="5395" w:type="dxa"/>
          </w:tcPr>
          <w:p w14:paraId="052C33E4" w14:textId="3A7875D3" w:rsidR="00B85066" w:rsidRPr="00417F37" w:rsidRDefault="00417F37" w:rsidP="00B85066">
            <w:pPr>
              <w:pStyle w:val="GraphicAnchor"/>
              <w:rPr>
                <w:sz w:val="22"/>
                <w:szCs w:val="22"/>
              </w:rPr>
            </w:pPr>
            <w:r>
              <w:rPr>
                <w:sz w:val="22"/>
                <w:szCs w:val="22"/>
              </w:rPr>
              <w:t xml:space="preserve">Ajax standard library used.  </w:t>
            </w:r>
            <w:r w:rsidR="006C07BB">
              <w:rPr>
                <w:sz w:val="22"/>
                <w:szCs w:val="22"/>
              </w:rPr>
              <w:t>jQuery implemented throughout.</w:t>
            </w:r>
          </w:p>
        </w:tc>
      </w:tr>
      <w:tr w:rsidR="00B85066" w:rsidRPr="00417F37" w14:paraId="065762DD" w14:textId="77777777" w:rsidTr="00B85066">
        <w:tc>
          <w:tcPr>
            <w:tcW w:w="5395" w:type="dxa"/>
          </w:tcPr>
          <w:p w14:paraId="0AD638D4" w14:textId="77777777" w:rsidR="00B85066" w:rsidRPr="00417F37" w:rsidRDefault="00B85066" w:rsidP="00B85066">
            <w:pPr>
              <w:pStyle w:val="GraphicAnchor"/>
              <w:rPr>
                <w:b/>
                <w:bCs/>
                <w:sz w:val="22"/>
                <w:szCs w:val="22"/>
              </w:rPr>
            </w:pPr>
            <w:r w:rsidRPr="00417F37">
              <w:rPr>
                <w:b/>
                <w:bCs/>
                <w:sz w:val="22"/>
                <w:szCs w:val="22"/>
              </w:rPr>
              <w:t>Criteria 7</w:t>
            </w:r>
          </w:p>
          <w:p w14:paraId="2D5D1F4C" w14:textId="43A61EBE" w:rsidR="00B85066" w:rsidRPr="00417F37" w:rsidRDefault="00B85066" w:rsidP="00B85066">
            <w:pPr>
              <w:pStyle w:val="GraphicAnchor"/>
              <w:rPr>
                <w:sz w:val="22"/>
                <w:szCs w:val="22"/>
              </w:rPr>
            </w:pPr>
            <w:r w:rsidRPr="00417F37">
              <w:rPr>
                <w:sz w:val="22"/>
                <w:szCs w:val="22"/>
              </w:rPr>
              <w:t>Critical analysis of your work and the techniques you have used. (30 marks)</w:t>
            </w:r>
          </w:p>
        </w:tc>
        <w:tc>
          <w:tcPr>
            <w:tcW w:w="5395" w:type="dxa"/>
          </w:tcPr>
          <w:p w14:paraId="68866180" w14:textId="08725ADB" w:rsidR="00B85066" w:rsidRPr="00417F37" w:rsidRDefault="00EF1025" w:rsidP="00B85066">
            <w:pPr>
              <w:pStyle w:val="GraphicAnchor"/>
              <w:rPr>
                <w:sz w:val="22"/>
                <w:szCs w:val="22"/>
              </w:rPr>
            </w:pPr>
            <w:r>
              <w:rPr>
                <w:sz w:val="22"/>
                <w:szCs w:val="22"/>
              </w:rPr>
              <w:t>Separate report for critical analysis submitted.</w:t>
            </w:r>
          </w:p>
        </w:tc>
      </w:tr>
    </w:tbl>
    <w:p w14:paraId="16FA4E68" w14:textId="7573FC4F" w:rsidR="00B85066" w:rsidRDefault="00B85066" w:rsidP="00B85066">
      <w:pPr>
        <w:pStyle w:val="GraphicAnchor"/>
        <w:rPr>
          <w:sz w:val="22"/>
          <w:szCs w:val="22"/>
        </w:rPr>
      </w:pPr>
    </w:p>
    <w:p w14:paraId="7DA3581C" w14:textId="7E781C49" w:rsidR="00BD4612" w:rsidRDefault="00BD4612" w:rsidP="00B85066">
      <w:pPr>
        <w:pStyle w:val="GraphicAnchor"/>
        <w:rPr>
          <w:sz w:val="22"/>
          <w:szCs w:val="22"/>
        </w:rPr>
      </w:pPr>
    </w:p>
    <w:p w14:paraId="60E20EEF" w14:textId="5B63CEC0" w:rsidR="00BD4612" w:rsidRDefault="00BD4612" w:rsidP="00B85066">
      <w:pPr>
        <w:pStyle w:val="GraphicAnchor"/>
        <w:rPr>
          <w:sz w:val="22"/>
          <w:szCs w:val="22"/>
        </w:rPr>
      </w:pPr>
    </w:p>
    <w:p w14:paraId="1EFF731E" w14:textId="48F017CB" w:rsidR="00BD4612" w:rsidRDefault="00BD4612" w:rsidP="00B85066">
      <w:pPr>
        <w:pStyle w:val="GraphicAnchor"/>
        <w:rPr>
          <w:sz w:val="22"/>
          <w:szCs w:val="22"/>
        </w:rPr>
      </w:pPr>
    </w:p>
    <w:p w14:paraId="3DCDB50A" w14:textId="17A728DC" w:rsidR="00BD4612" w:rsidRDefault="00BD4612" w:rsidP="00B85066">
      <w:pPr>
        <w:pStyle w:val="GraphicAnchor"/>
        <w:rPr>
          <w:sz w:val="22"/>
          <w:szCs w:val="22"/>
        </w:rPr>
      </w:pPr>
    </w:p>
    <w:p w14:paraId="02D74CCD" w14:textId="18AA15E3" w:rsidR="00BD4612" w:rsidRDefault="00BD4612" w:rsidP="00B85066">
      <w:pPr>
        <w:pStyle w:val="GraphicAnchor"/>
        <w:rPr>
          <w:sz w:val="22"/>
          <w:szCs w:val="22"/>
        </w:rPr>
      </w:pPr>
    </w:p>
    <w:p w14:paraId="50166EE5" w14:textId="07A93856" w:rsidR="00BD4612" w:rsidRDefault="00BD4612" w:rsidP="00B85066">
      <w:pPr>
        <w:pStyle w:val="GraphicAnchor"/>
        <w:rPr>
          <w:sz w:val="22"/>
          <w:szCs w:val="22"/>
        </w:rPr>
      </w:pPr>
    </w:p>
    <w:p w14:paraId="01E2F95D" w14:textId="7B850826" w:rsidR="00BD4612" w:rsidRDefault="00BD4612" w:rsidP="00B85066">
      <w:pPr>
        <w:pStyle w:val="GraphicAnchor"/>
        <w:rPr>
          <w:sz w:val="22"/>
          <w:szCs w:val="22"/>
        </w:rPr>
      </w:pPr>
    </w:p>
    <w:p w14:paraId="39968FD2" w14:textId="601838FD" w:rsidR="00BD4612" w:rsidRDefault="00BD4612" w:rsidP="00B85066">
      <w:pPr>
        <w:pStyle w:val="GraphicAnchor"/>
        <w:rPr>
          <w:sz w:val="22"/>
          <w:szCs w:val="22"/>
        </w:rPr>
      </w:pPr>
    </w:p>
    <w:p w14:paraId="1C4F299D" w14:textId="23FC2E80" w:rsidR="00BD4612" w:rsidRDefault="00BD4612" w:rsidP="00B85066">
      <w:pPr>
        <w:pStyle w:val="GraphicAnchor"/>
        <w:rPr>
          <w:sz w:val="22"/>
          <w:szCs w:val="22"/>
        </w:rPr>
      </w:pPr>
    </w:p>
    <w:p w14:paraId="1C909C66" w14:textId="72CCBBDC" w:rsidR="00BD4612" w:rsidRDefault="00BD4612" w:rsidP="00B85066">
      <w:pPr>
        <w:pStyle w:val="GraphicAnchor"/>
        <w:rPr>
          <w:sz w:val="22"/>
          <w:szCs w:val="22"/>
        </w:rPr>
      </w:pPr>
    </w:p>
    <w:p w14:paraId="334FD9B7" w14:textId="195FFF73" w:rsidR="00BD4612" w:rsidRDefault="00BD4612" w:rsidP="00B85066">
      <w:pPr>
        <w:pStyle w:val="GraphicAnchor"/>
        <w:rPr>
          <w:sz w:val="22"/>
          <w:szCs w:val="22"/>
        </w:rPr>
      </w:pPr>
    </w:p>
    <w:p w14:paraId="12D79A93" w14:textId="7451AAED" w:rsidR="00BD4612" w:rsidRDefault="00BD4612" w:rsidP="00B85066">
      <w:pPr>
        <w:pStyle w:val="GraphicAnchor"/>
        <w:rPr>
          <w:sz w:val="22"/>
          <w:szCs w:val="22"/>
        </w:rPr>
      </w:pPr>
    </w:p>
    <w:p w14:paraId="7C1748C5" w14:textId="244FA561" w:rsidR="00BD4612" w:rsidRDefault="00BD4612" w:rsidP="00B85066">
      <w:pPr>
        <w:pStyle w:val="GraphicAnchor"/>
        <w:rPr>
          <w:sz w:val="22"/>
          <w:szCs w:val="22"/>
        </w:rPr>
      </w:pPr>
    </w:p>
    <w:p w14:paraId="1E883ECD" w14:textId="6BDDF9AA" w:rsidR="00BD4612" w:rsidRDefault="00BD4612" w:rsidP="00B85066">
      <w:pPr>
        <w:pStyle w:val="GraphicAnchor"/>
        <w:rPr>
          <w:sz w:val="22"/>
          <w:szCs w:val="22"/>
        </w:rPr>
      </w:pPr>
    </w:p>
    <w:p w14:paraId="3DBFDBA1" w14:textId="0459867C" w:rsidR="00BD4612" w:rsidRDefault="00BD4612" w:rsidP="00B85066">
      <w:pPr>
        <w:pStyle w:val="GraphicAnchor"/>
        <w:rPr>
          <w:sz w:val="22"/>
          <w:szCs w:val="22"/>
        </w:rPr>
      </w:pPr>
    </w:p>
    <w:p w14:paraId="7988F219" w14:textId="15BCABFC" w:rsidR="00BD4612" w:rsidRDefault="00BD4612" w:rsidP="00B85066">
      <w:pPr>
        <w:pStyle w:val="GraphicAnchor"/>
        <w:rPr>
          <w:sz w:val="22"/>
          <w:szCs w:val="22"/>
        </w:rPr>
      </w:pPr>
    </w:p>
    <w:p w14:paraId="021EA29D" w14:textId="6C51201F" w:rsidR="00BD4612" w:rsidRDefault="00BD4612" w:rsidP="00B85066">
      <w:pPr>
        <w:pStyle w:val="GraphicAnchor"/>
        <w:rPr>
          <w:sz w:val="22"/>
          <w:szCs w:val="22"/>
        </w:rPr>
      </w:pPr>
    </w:p>
    <w:p w14:paraId="7F4A4337" w14:textId="5F0192C9" w:rsidR="00BD4612" w:rsidRDefault="00BD4612" w:rsidP="00B85066">
      <w:pPr>
        <w:pStyle w:val="GraphicAnchor"/>
        <w:rPr>
          <w:sz w:val="22"/>
          <w:szCs w:val="22"/>
        </w:rPr>
      </w:pPr>
    </w:p>
    <w:p w14:paraId="5A6901F5" w14:textId="097D0526" w:rsidR="00BD4612" w:rsidRDefault="00BD4612" w:rsidP="00B85066">
      <w:pPr>
        <w:pStyle w:val="GraphicAnchor"/>
        <w:rPr>
          <w:sz w:val="22"/>
          <w:szCs w:val="22"/>
        </w:rPr>
      </w:pPr>
    </w:p>
    <w:p w14:paraId="1C3B40EC" w14:textId="28366777" w:rsidR="00BD4612" w:rsidRDefault="00BD4612" w:rsidP="00B85066">
      <w:pPr>
        <w:pStyle w:val="GraphicAnchor"/>
        <w:rPr>
          <w:sz w:val="22"/>
          <w:szCs w:val="22"/>
        </w:rPr>
      </w:pPr>
    </w:p>
    <w:p w14:paraId="4A2C0FE1" w14:textId="176A07CD" w:rsidR="00BD4612" w:rsidRDefault="00BD4612">
      <w:pPr>
        <w:rPr>
          <w:sz w:val="22"/>
          <w:szCs w:val="22"/>
        </w:rPr>
      </w:pPr>
      <w:r>
        <w:rPr>
          <w:sz w:val="22"/>
          <w:szCs w:val="22"/>
        </w:rPr>
        <w:br w:type="page"/>
      </w:r>
    </w:p>
    <w:p w14:paraId="59BA0DE0" w14:textId="024CBA75" w:rsidR="00BD4612" w:rsidRDefault="00BD4612" w:rsidP="00BD4612">
      <w:pPr>
        <w:jc w:val="both"/>
        <w:rPr>
          <w:sz w:val="28"/>
          <w:szCs w:val="28"/>
        </w:rPr>
      </w:pPr>
      <w:r w:rsidRPr="00BD4612">
        <w:rPr>
          <w:b/>
          <w:bCs/>
          <w:sz w:val="28"/>
          <w:szCs w:val="28"/>
        </w:rPr>
        <w:lastRenderedPageBreak/>
        <w:t>Introduction</w:t>
      </w:r>
    </w:p>
    <w:p w14:paraId="5499C2AA" w14:textId="29CDE6E2" w:rsidR="00BD4612" w:rsidRDefault="00BD4612" w:rsidP="00BD4612">
      <w:pPr>
        <w:jc w:val="both"/>
        <w:rPr>
          <w:sz w:val="28"/>
          <w:szCs w:val="28"/>
        </w:rPr>
      </w:pPr>
    </w:p>
    <w:p w14:paraId="5B1F45A4" w14:textId="569CF53C" w:rsidR="00BD4612" w:rsidRDefault="008714E3" w:rsidP="00BD4612">
      <w:pPr>
        <w:jc w:val="both"/>
        <w:rPr>
          <w:sz w:val="22"/>
          <w:szCs w:val="22"/>
        </w:rPr>
      </w:pPr>
      <w:r>
        <w:rPr>
          <w:sz w:val="22"/>
          <w:szCs w:val="22"/>
        </w:rPr>
        <w:t xml:space="preserve">This report details the development, deployment, and publishing of a Film information web service.  The web service was initially developed and tested </w:t>
      </w:r>
      <w:r w:rsidR="006C7364">
        <w:rPr>
          <w:sz w:val="22"/>
          <w:szCs w:val="22"/>
        </w:rPr>
        <w:t>locally and</w:t>
      </w:r>
      <w:r>
        <w:rPr>
          <w:sz w:val="22"/>
          <w:szCs w:val="22"/>
        </w:rPr>
        <w:t xml:space="preserve"> has since been deployed to the cloud.</w:t>
      </w:r>
    </w:p>
    <w:p w14:paraId="0D8F3127" w14:textId="495D69BA" w:rsidR="008714E3" w:rsidRDefault="008714E3" w:rsidP="00BD4612">
      <w:pPr>
        <w:jc w:val="both"/>
        <w:rPr>
          <w:sz w:val="22"/>
          <w:szCs w:val="22"/>
        </w:rPr>
      </w:pPr>
    </w:p>
    <w:p w14:paraId="1FADE621" w14:textId="28F20578" w:rsidR="008714E3" w:rsidRDefault="008714E3" w:rsidP="00BD4612">
      <w:pPr>
        <w:jc w:val="both"/>
        <w:rPr>
          <w:sz w:val="22"/>
          <w:szCs w:val="22"/>
        </w:rPr>
      </w:pPr>
      <w:r>
        <w:rPr>
          <w:sz w:val="22"/>
          <w:szCs w:val="22"/>
        </w:rPr>
        <w:t>The aim of this report is to show the function of the service, and the work done to meet the criteria.  It will also demonstrate the implementation of the cloud service.</w:t>
      </w:r>
    </w:p>
    <w:p w14:paraId="67C89C3E" w14:textId="161ED396" w:rsidR="008714E3" w:rsidRDefault="008714E3" w:rsidP="00BD4612">
      <w:pPr>
        <w:jc w:val="both"/>
        <w:rPr>
          <w:sz w:val="22"/>
          <w:szCs w:val="22"/>
        </w:rPr>
      </w:pPr>
    </w:p>
    <w:p w14:paraId="37A7EBE6" w14:textId="3DF02E7A" w:rsidR="008714E3" w:rsidRPr="008714E3" w:rsidRDefault="008714E3" w:rsidP="00BD4612">
      <w:pPr>
        <w:jc w:val="both"/>
        <w:rPr>
          <w:sz w:val="22"/>
          <w:szCs w:val="22"/>
        </w:rPr>
      </w:pPr>
      <w:r>
        <w:rPr>
          <w:sz w:val="22"/>
          <w:szCs w:val="22"/>
        </w:rPr>
        <w:t xml:space="preserve">This will be achieved </w:t>
      </w:r>
      <w:r w:rsidR="006C7364">
        <w:rPr>
          <w:sz w:val="22"/>
          <w:szCs w:val="22"/>
        </w:rPr>
        <w:t>using</w:t>
      </w:r>
      <w:r>
        <w:rPr>
          <w:sz w:val="22"/>
          <w:szCs w:val="22"/>
        </w:rPr>
        <w:t xml:space="preserve"> annotated screenshots.  Following the proof of work, analysis on techniques used will follow.</w:t>
      </w:r>
    </w:p>
    <w:p w14:paraId="09C15AA9" w14:textId="5E78DCC1" w:rsidR="00BD4612" w:rsidRDefault="00BD4612" w:rsidP="00BD4612">
      <w:pPr>
        <w:jc w:val="both"/>
        <w:rPr>
          <w:sz w:val="22"/>
          <w:szCs w:val="22"/>
        </w:rPr>
      </w:pPr>
    </w:p>
    <w:p w14:paraId="5DB9CFC6" w14:textId="32129717" w:rsidR="006C7364" w:rsidRDefault="00C21DBC" w:rsidP="00BD4612">
      <w:pPr>
        <w:jc w:val="both"/>
        <w:rPr>
          <w:sz w:val="22"/>
          <w:szCs w:val="22"/>
        </w:rPr>
      </w:pPr>
      <w:r>
        <w:rPr>
          <w:sz w:val="22"/>
          <w:szCs w:val="22"/>
        </w:rPr>
        <w:t>The screenshots will show localhost as at the time of taking and collating, the cloud deployment was not working.  This has since been resolved, displayed by the final screenshot.</w:t>
      </w:r>
    </w:p>
    <w:p w14:paraId="29DF434D" w14:textId="2FA17F27" w:rsidR="00BD4612" w:rsidRDefault="00BD4612" w:rsidP="00BD4612">
      <w:pPr>
        <w:jc w:val="both"/>
        <w:rPr>
          <w:sz w:val="22"/>
          <w:szCs w:val="22"/>
        </w:rPr>
      </w:pPr>
    </w:p>
    <w:p w14:paraId="69ABB0A7" w14:textId="7D5A547F" w:rsidR="00BD4612" w:rsidRDefault="00DF224C" w:rsidP="00BD4612">
      <w:pPr>
        <w:jc w:val="both"/>
        <w:rPr>
          <w:sz w:val="22"/>
          <w:szCs w:val="22"/>
        </w:rPr>
      </w:pPr>
      <w:r>
        <w:rPr>
          <w:sz w:val="22"/>
          <w:szCs w:val="22"/>
        </w:rPr>
        <w:t xml:space="preserve">App can be accessed at </w:t>
      </w:r>
      <w:r w:rsidRPr="00DF224C">
        <w:rPr>
          <w:sz w:val="22"/>
          <w:szCs w:val="22"/>
        </w:rPr>
        <w:t>https://clean-respect-301812.appspot.com/</w:t>
      </w:r>
    </w:p>
    <w:p w14:paraId="20BA5312" w14:textId="2711ACC9" w:rsidR="00BD4612" w:rsidRDefault="00BD4612" w:rsidP="00BD4612">
      <w:pPr>
        <w:jc w:val="both"/>
        <w:rPr>
          <w:sz w:val="22"/>
          <w:szCs w:val="22"/>
        </w:rPr>
      </w:pPr>
    </w:p>
    <w:p w14:paraId="6C1E6D4A" w14:textId="66539AA7" w:rsidR="00BD4612" w:rsidRDefault="00BD4612" w:rsidP="00BD4612">
      <w:pPr>
        <w:jc w:val="both"/>
        <w:rPr>
          <w:sz w:val="22"/>
          <w:szCs w:val="22"/>
        </w:rPr>
      </w:pPr>
    </w:p>
    <w:p w14:paraId="3060F2BA" w14:textId="124C9F4B" w:rsidR="00BD4612" w:rsidRDefault="00BD4612" w:rsidP="00BD4612">
      <w:pPr>
        <w:jc w:val="both"/>
        <w:rPr>
          <w:sz w:val="22"/>
          <w:szCs w:val="22"/>
        </w:rPr>
      </w:pPr>
    </w:p>
    <w:p w14:paraId="2087ABEE" w14:textId="0FDB9F55" w:rsidR="00BD4612" w:rsidRDefault="00BD4612" w:rsidP="00BD4612">
      <w:pPr>
        <w:jc w:val="both"/>
        <w:rPr>
          <w:sz w:val="22"/>
          <w:szCs w:val="22"/>
        </w:rPr>
      </w:pPr>
    </w:p>
    <w:p w14:paraId="777C397F" w14:textId="73B6B11F" w:rsidR="00BD4612" w:rsidRDefault="00BD4612" w:rsidP="00BD4612">
      <w:pPr>
        <w:jc w:val="both"/>
        <w:rPr>
          <w:sz w:val="22"/>
          <w:szCs w:val="22"/>
        </w:rPr>
      </w:pPr>
    </w:p>
    <w:p w14:paraId="42B5F95C" w14:textId="5A2C0514" w:rsidR="00BD4612" w:rsidRDefault="00BD4612" w:rsidP="00BD4612">
      <w:pPr>
        <w:jc w:val="both"/>
        <w:rPr>
          <w:sz w:val="22"/>
          <w:szCs w:val="22"/>
        </w:rPr>
      </w:pPr>
    </w:p>
    <w:p w14:paraId="65CBB51E" w14:textId="52F02C78" w:rsidR="00BD4612" w:rsidRDefault="00BD4612" w:rsidP="00BD4612">
      <w:pPr>
        <w:jc w:val="both"/>
        <w:rPr>
          <w:sz w:val="22"/>
          <w:szCs w:val="22"/>
        </w:rPr>
      </w:pPr>
    </w:p>
    <w:p w14:paraId="62E6D900" w14:textId="4D1FB3EF" w:rsidR="00BD4612" w:rsidRDefault="00BD4612" w:rsidP="00BD4612">
      <w:pPr>
        <w:jc w:val="both"/>
        <w:rPr>
          <w:sz w:val="22"/>
          <w:szCs w:val="22"/>
        </w:rPr>
      </w:pPr>
    </w:p>
    <w:p w14:paraId="5446B6FB" w14:textId="37E6AF40" w:rsidR="00BD4612" w:rsidRDefault="00BD4612" w:rsidP="00BD4612">
      <w:pPr>
        <w:jc w:val="both"/>
        <w:rPr>
          <w:sz w:val="22"/>
          <w:szCs w:val="22"/>
        </w:rPr>
      </w:pPr>
    </w:p>
    <w:p w14:paraId="27DDEB97" w14:textId="07A3C252" w:rsidR="00BD4612" w:rsidRDefault="00BD4612" w:rsidP="00BD4612">
      <w:pPr>
        <w:jc w:val="both"/>
        <w:rPr>
          <w:sz w:val="22"/>
          <w:szCs w:val="22"/>
        </w:rPr>
      </w:pPr>
    </w:p>
    <w:p w14:paraId="30627BB0" w14:textId="4D2FD5BF" w:rsidR="00BD4612" w:rsidRDefault="00BD4612" w:rsidP="00BD4612">
      <w:pPr>
        <w:jc w:val="both"/>
        <w:rPr>
          <w:sz w:val="22"/>
          <w:szCs w:val="22"/>
        </w:rPr>
      </w:pPr>
    </w:p>
    <w:p w14:paraId="3F27CCD0" w14:textId="74E92BE3" w:rsidR="00BD4612" w:rsidRDefault="00BD4612" w:rsidP="00BD4612">
      <w:pPr>
        <w:jc w:val="both"/>
        <w:rPr>
          <w:sz w:val="22"/>
          <w:szCs w:val="22"/>
        </w:rPr>
      </w:pPr>
    </w:p>
    <w:p w14:paraId="3045ABFC" w14:textId="7BE3BA96" w:rsidR="00BD4612" w:rsidRDefault="00BD4612" w:rsidP="00BD4612">
      <w:pPr>
        <w:jc w:val="both"/>
        <w:rPr>
          <w:sz w:val="22"/>
          <w:szCs w:val="22"/>
        </w:rPr>
      </w:pPr>
    </w:p>
    <w:p w14:paraId="6A79F6BD" w14:textId="63FBA060" w:rsidR="00BD4612" w:rsidRDefault="00BD4612" w:rsidP="00BD4612">
      <w:pPr>
        <w:jc w:val="both"/>
        <w:rPr>
          <w:sz w:val="22"/>
          <w:szCs w:val="22"/>
        </w:rPr>
      </w:pPr>
    </w:p>
    <w:p w14:paraId="47447C69" w14:textId="29659373" w:rsidR="00BD4612" w:rsidRDefault="00BD4612" w:rsidP="00BD4612">
      <w:pPr>
        <w:jc w:val="both"/>
        <w:rPr>
          <w:sz w:val="22"/>
          <w:szCs w:val="22"/>
        </w:rPr>
      </w:pPr>
    </w:p>
    <w:p w14:paraId="38D66B4F" w14:textId="14DF88F3" w:rsidR="00BD4612" w:rsidRDefault="00BD4612" w:rsidP="00BD4612">
      <w:pPr>
        <w:jc w:val="both"/>
        <w:rPr>
          <w:sz w:val="22"/>
          <w:szCs w:val="22"/>
        </w:rPr>
      </w:pPr>
    </w:p>
    <w:p w14:paraId="5E957E2F" w14:textId="2816BBD9" w:rsidR="00BD4612" w:rsidRDefault="00BD4612" w:rsidP="00BD4612">
      <w:pPr>
        <w:jc w:val="both"/>
        <w:rPr>
          <w:sz w:val="22"/>
          <w:szCs w:val="22"/>
        </w:rPr>
      </w:pPr>
    </w:p>
    <w:p w14:paraId="0B314775" w14:textId="7C8EFBE3" w:rsidR="00BD4612" w:rsidRDefault="00BD4612" w:rsidP="00BD4612">
      <w:pPr>
        <w:jc w:val="both"/>
        <w:rPr>
          <w:sz w:val="22"/>
          <w:szCs w:val="22"/>
        </w:rPr>
      </w:pPr>
    </w:p>
    <w:p w14:paraId="14623000" w14:textId="15D81F48" w:rsidR="00BD4612" w:rsidRDefault="00BD4612" w:rsidP="00BD4612">
      <w:pPr>
        <w:jc w:val="both"/>
        <w:rPr>
          <w:sz w:val="22"/>
          <w:szCs w:val="22"/>
        </w:rPr>
      </w:pPr>
    </w:p>
    <w:p w14:paraId="1F34D83D" w14:textId="49584FC9" w:rsidR="00BD4612" w:rsidRDefault="00BD4612" w:rsidP="00BD4612">
      <w:pPr>
        <w:jc w:val="both"/>
        <w:rPr>
          <w:sz w:val="22"/>
          <w:szCs w:val="22"/>
        </w:rPr>
      </w:pPr>
    </w:p>
    <w:p w14:paraId="5BF9B1A0" w14:textId="15203EA3" w:rsidR="00BD4612" w:rsidRDefault="00BD4612" w:rsidP="00BD4612">
      <w:pPr>
        <w:jc w:val="both"/>
        <w:rPr>
          <w:sz w:val="22"/>
          <w:szCs w:val="22"/>
        </w:rPr>
      </w:pPr>
    </w:p>
    <w:p w14:paraId="110FC231" w14:textId="24999683" w:rsidR="00BD4612" w:rsidRDefault="00BD4612" w:rsidP="00BD4612">
      <w:pPr>
        <w:jc w:val="both"/>
        <w:rPr>
          <w:sz w:val="22"/>
          <w:szCs w:val="22"/>
        </w:rPr>
      </w:pPr>
    </w:p>
    <w:p w14:paraId="332FE8B9" w14:textId="4FFFBF79" w:rsidR="00BD4612" w:rsidRDefault="00BD4612" w:rsidP="00BD4612">
      <w:pPr>
        <w:jc w:val="both"/>
        <w:rPr>
          <w:sz w:val="22"/>
          <w:szCs w:val="22"/>
        </w:rPr>
      </w:pPr>
    </w:p>
    <w:p w14:paraId="21615CA0" w14:textId="2F2B2D88" w:rsidR="00BD4612" w:rsidRDefault="00BD4612" w:rsidP="00BD4612">
      <w:pPr>
        <w:jc w:val="both"/>
        <w:rPr>
          <w:sz w:val="22"/>
          <w:szCs w:val="22"/>
        </w:rPr>
      </w:pPr>
    </w:p>
    <w:p w14:paraId="267E9838" w14:textId="61A25FB4" w:rsidR="00BD4612" w:rsidRDefault="00BD4612" w:rsidP="00BD4612">
      <w:pPr>
        <w:jc w:val="both"/>
        <w:rPr>
          <w:sz w:val="22"/>
          <w:szCs w:val="22"/>
        </w:rPr>
      </w:pPr>
    </w:p>
    <w:p w14:paraId="2D3E618C" w14:textId="4D30F394" w:rsidR="00BD4612" w:rsidRDefault="00BD4612" w:rsidP="00BD4612">
      <w:pPr>
        <w:jc w:val="both"/>
        <w:rPr>
          <w:sz w:val="22"/>
          <w:szCs w:val="22"/>
        </w:rPr>
      </w:pPr>
    </w:p>
    <w:p w14:paraId="69FD45B0" w14:textId="3467515F" w:rsidR="00BD4612" w:rsidRDefault="00BD4612" w:rsidP="00BD4612">
      <w:pPr>
        <w:jc w:val="both"/>
        <w:rPr>
          <w:sz w:val="22"/>
          <w:szCs w:val="22"/>
        </w:rPr>
      </w:pPr>
    </w:p>
    <w:p w14:paraId="7AA97A95" w14:textId="52D0947F" w:rsidR="00BD4612" w:rsidRDefault="00BD4612" w:rsidP="00BD4612">
      <w:pPr>
        <w:jc w:val="both"/>
        <w:rPr>
          <w:sz w:val="22"/>
          <w:szCs w:val="22"/>
        </w:rPr>
      </w:pPr>
    </w:p>
    <w:p w14:paraId="26DDBB68" w14:textId="236B5482" w:rsidR="00BD4612" w:rsidRDefault="00BD4612" w:rsidP="00BD4612">
      <w:pPr>
        <w:jc w:val="both"/>
        <w:rPr>
          <w:sz w:val="22"/>
          <w:szCs w:val="22"/>
        </w:rPr>
      </w:pPr>
    </w:p>
    <w:p w14:paraId="6795BCE4" w14:textId="767C6379" w:rsidR="00BD4612" w:rsidRDefault="00BD4612" w:rsidP="00BD4612">
      <w:pPr>
        <w:jc w:val="both"/>
        <w:rPr>
          <w:sz w:val="22"/>
          <w:szCs w:val="22"/>
        </w:rPr>
      </w:pPr>
    </w:p>
    <w:p w14:paraId="1D010156" w14:textId="4A9CF4C4" w:rsidR="00BD4612" w:rsidRDefault="00BD4612" w:rsidP="00BD4612">
      <w:pPr>
        <w:jc w:val="both"/>
        <w:rPr>
          <w:sz w:val="22"/>
          <w:szCs w:val="22"/>
        </w:rPr>
      </w:pPr>
    </w:p>
    <w:p w14:paraId="0266E9B6" w14:textId="41208AD0" w:rsidR="00BD4612" w:rsidRDefault="00BD4612">
      <w:pPr>
        <w:rPr>
          <w:sz w:val="22"/>
          <w:szCs w:val="22"/>
        </w:rPr>
      </w:pPr>
      <w:r>
        <w:rPr>
          <w:sz w:val="22"/>
          <w:szCs w:val="22"/>
        </w:rPr>
        <w:br w:type="page"/>
      </w:r>
    </w:p>
    <w:p w14:paraId="187A210A" w14:textId="77777777" w:rsidR="00BD4612" w:rsidRDefault="00BD4612" w:rsidP="00BD4612">
      <w:pPr>
        <w:jc w:val="both"/>
        <w:rPr>
          <w:sz w:val="22"/>
          <w:szCs w:val="22"/>
        </w:rPr>
      </w:pPr>
    </w:p>
    <w:p w14:paraId="62A06B35" w14:textId="25FEB684" w:rsidR="00BD4612" w:rsidRDefault="00BD4612" w:rsidP="00BD4612">
      <w:pPr>
        <w:pStyle w:val="GraphicAnchor"/>
        <w:rPr>
          <w:b/>
          <w:bCs/>
          <w:sz w:val="28"/>
          <w:szCs w:val="28"/>
        </w:rPr>
      </w:pPr>
      <w:r w:rsidRPr="00BD4612">
        <w:rPr>
          <w:b/>
          <w:bCs/>
          <w:sz w:val="28"/>
          <w:szCs w:val="28"/>
        </w:rPr>
        <w:t>Screenshots</w:t>
      </w:r>
    </w:p>
    <w:p w14:paraId="2CC19DC7" w14:textId="77777777" w:rsidR="00D81BF1" w:rsidRDefault="00D81BF1">
      <w:pPr>
        <w:rPr>
          <w:b/>
          <w:bCs/>
          <w:sz w:val="28"/>
          <w:szCs w:val="28"/>
        </w:rPr>
      </w:pPr>
    </w:p>
    <w:p w14:paraId="7941CE94" w14:textId="77777777" w:rsidR="00D81BF1" w:rsidRDefault="00D81BF1">
      <w:pPr>
        <w:rPr>
          <w:b/>
          <w:bCs/>
          <w:sz w:val="28"/>
          <w:szCs w:val="28"/>
        </w:rPr>
      </w:pPr>
      <w:r>
        <w:rPr>
          <w:noProof/>
        </w:rPr>
        <w:drawing>
          <wp:inline distT="0" distB="0" distL="0" distR="0" wp14:anchorId="0A0117EC" wp14:editId="1F98F83D">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16DEB3E8" w14:textId="1ED4A61C" w:rsidR="00EA3A51" w:rsidRDefault="00D81BF1">
      <w:pPr>
        <w:rPr>
          <w:b/>
          <w:bCs/>
          <w:sz w:val="28"/>
          <w:szCs w:val="28"/>
        </w:rPr>
      </w:pPr>
      <w:r>
        <w:rPr>
          <w:noProof/>
        </w:rPr>
        <w:drawing>
          <wp:inline distT="0" distB="0" distL="0" distR="0" wp14:anchorId="41C00B31" wp14:editId="1FE9FE82">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5EF54E65" w14:textId="1C8216FD" w:rsidR="00FB1FC0" w:rsidRPr="00FB1FC0" w:rsidRDefault="00FB1FC0">
      <w:pPr>
        <w:rPr>
          <w:sz w:val="28"/>
          <w:szCs w:val="28"/>
        </w:rPr>
      </w:pPr>
      <w:r>
        <w:rPr>
          <w:sz w:val="18"/>
          <w:szCs w:val="18"/>
        </w:rPr>
        <w:t>Attempt to implement WSDL.</w:t>
      </w:r>
    </w:p>
    <w:p w14:paraId="7421DDFD" w14:textId="77777777" w:rsidR="00EA3A51" w:rsidRDefault="00EA3A51">
      <w:pPr>
        <w:rPr>
          <w:b/>
          <w:bCs/>
          <w:sz w:val="28"/>
          <w:szCs w:val="28"/>
        </w:rPr>
      </w:pPr>
    </w:p>
    <w:p w14:paraId="07AE6BD3" w14:textId="64000118" w:rsidR="009B31BB" w:rsidRDefault="00EA3A51">
      <w:pPr>
        <w:rPr>
          <w:b/>
          <w:bCs/>
          <w:sz w:val="28"/>
          <w:szCs w:val="28"/>
        </w:rPr>
      </w:pPr>
      <w:r>
        <w:rPr>
          <w:b/>
          <w:bCs/>
          <w:sz w:val="28"/>
          <w:szCs w:val="28"/>
        </w:rPr>
        <w:lastRenderedPageBreak/>
        <w:t>Get All Films</w:t>
      </w:r>
      <w:r w:rsidR="00FB1FC0">
        <w:rPr>
          <w:noProof/>
        </w:rPr>
        <w:drawing>
          <wp:inline distT="0" distB="0" distL="0" distR="0" wp14:anchorId="58731ABE" wp14:editId="24A01445">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r w:rsidR="009B31BB">
        <w:rPr>
          <w:b/>
          <w:bCs/>
          <w:sz w:val="28"/>
          <w:szCs w:val="28"/>
        </w:rPr>
        <w:br/>
      </w:r>
      <w:r w:rsidR="009B31BB">
        <w:rPr>
          <w:sz w:val="18"/>
          <w:szCs w:val="18"/>
        </w:rPr>
        <w:t>XML Output of Get All Films</w:t>
      </w:r>
    </w:p>
    <w:p w14:paraId="377B8683" w14:textId="77777777" w:rsidR="009B31BB" w:rsidRDefault="009B31BB">
      <w:pPr>
        <w:rPr>
          <w:noProof/>
        </w:rPr>
      </w:pPr>
      <w:r>
        <w:rPr>
          <w:noProof/>
        </w:rPr>
        <w:br/>
      </w:r>
    </w:p>
    <w:p w14:paraId="63D3A8C6" w14:textId="0D3DB5E0" w:rsidR="00EA3A51" w:rsidRDefault="00FB1FC0">
      <w:pPr>
        <w:rPr>
          <w:b/>
          <w:bCs/>
          <w:sz w:val="28"/>
          <w:szCs w:val="28"/>
        </w:rPr>
      </w:pPr>
      <w:r>
        <w:rPr>
          <w:noProof/>
        </w:rPr>
        <w:drawing>
          <wp:inline distT="0" distB="0" distL="0" distR="0" wp14:anchorId="6C713F61" wp14:editId="127EB76D">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r w:rsidR="009B31BB">
        <w:rPr>
          <w:b/>
          <w:bCs/>
          <w:sz w:val="28"/>
          <w:szCs w:val="28"/>
        </w:rPr>
        <w:t xml:space="preserve"> </w:t>
      </w:r>
      <w:r w:rsidR="009B31BB">
        <w:rPr>
          <w:sz w:val="18"/>
          <w:szCs w:val="18"/>
        </w:rPr>
        <w:t xml:space="preserve"> Text Output of Get All Films</w:t>
      </w:r>
      <w:r w:rsidR="009B31BB">
        <w:rPr>
          <w:b/>
          <w:bCs/>
          <w:sz w:val="28"/>
          <w:szCs w:val="28"/>
        </w:rPr>
        <w:br/>
      </w:r>
      <w:r w:rsidR="009B31BB">
        <w:rPr>
          <w:b/>
          <w:bCs/>
          <w:sz w:val="28"/>
          <w:szCs w:val="28"/>
        </w:rPr>
        <w:lastRenderedPageBreak/>
        <w:br/>
      </w:r>
      <w:r w:rsidR="00EA3A51">
        <w:rPr>
          <w:noProof/>
        </w:rPr>
        <w:drawing>
          <wp:inline distT="0" distB="0" distL="0" distR="0" wp14:anchorId="78886966" wp14:editId="326C8597">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13771D3B" w14:textId="64A3AC26" w:rsidR="009B31BB" w:rsidRDefault="009B31BB">
      <w:pPr>
        <w:rPr>
          <w:b/>
          <w:bCs/>
          <w:sz w:val="28"/>
          <w:szCs w:val="28"/>
        </w:rPr>
      </w:pPr>
      <w:r>
        <w:rPr>
          <w:sz w:val="18"/>
          <w:szCs w:val="18"/>
        </w:rPr>
        <w:t>JSON Output of Get All Films</w:t>
      </w:r>
    </w:p>
    <w:p w14:paraId="3C8983FC" w14:textId="08A1AD30" w:rsidR="00FB1FC0" w:rsidRDefault="00FB1FC0">
      <w:pPr>
        <w:rPr>
          <w:b/>
          <w:bCs/>
          <w:sz w:val="28"/>
          <w:szCs w:val="28"/>
        </w:rPr>
      </w:pPr>
    </w:p>
    <w:p w14:paraId="3D7DB632" w14:textId="1AC37901" w:rsidR="00FB1FC0" w:rsidRDefault="00FB1FC0">
      <w:pPr>
        <w:rPr>
          <w:b/>
          <w:bCs/>
          <w:sz w:val="28"/>
          <w:szCs w:val="28"/>
        </w:rPr>
      </w:pPr>
    </w:p>
    <w:p w14:paraId="5805D0DC" w14:textId="77777777" w:rsidR="00FB1FC0" w:rsidRDefault="00FB1FC0">
      <w:pPr>
        <w:rPr>
          <w:b/>
          <w:bCs/>
          <w:sz w:val="28"/>
          <w:szCs w:val="28"/>
        </w:rPr>
      </w:pPr>
    </w:p>
    <w:p w14:paraId="4669268A" w14:textId="77777777" w:rsidR="00EA3A51" w:rsidRDefault="00EA3A51">
      <w:pPr>
        <w:rPr>
          <w:b/>
          <w:bCs/>
          <w:sz w:val="28"/>
          <w:szCs w:val="28"/>
        </w:rPr>
      </w:pPr>
    </w:p>
    <w:p w14:paraId="0739050C" w14:textId="3315E3A5" w:rsidR="00843130" w:rsidRDefault="00EA3A51">
      <w:pPr>
        <w:rPr>
          <w:b/>
          <w:bCs/>
          <w:sz w:val="28"/>
          <w:szCs w:val="28"/>
        </w:rPr>
      </w:pPr>
      <w:r>
        <w:rPr>
          <w:b/>
          <w:bCs/>
          <w:sz w:val="28"/>
          <w:szCs w:val="28"/>
        </w:rPr>
        <w:lastRenderedPageBreak/>
        <w:t>Get Film by Name</w:t>
      </w:r>
      <w:r>
        <w:rPr>
          <w:noProof/>
        </w:rPr>
        <w:drawing>
          <wp:inline distT="0" distB="0" distL="0" distR="0" wp14:anchorId="142D37F1" wp14:editId="3FA0A0DC">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r w:rsidR="00843130">
        <w:rPr>
          <w:b/>
          <w:bCs/>
          <w:sz w:val="28"/>
          <w:szCs w:val="28"/>
        </w:rPr>
        <w:br/>
      </w:r>
      <w:r w:rsidR="00843130">
        <w:rPr>
          <w:sz w:val="18"/>
          <w:szCs w:val="18"/>
        </w:rPr>
        <w:t>JSON Output of Get Film, searched by Lion.</w:t>
      </w:r>
    </w:p>
    <w:p w14:paraId="4EDF9F35" w14:textId="77777777" w:rsidR="00843130" w:rsidRDefault="00EA3A51">
      <w:pPr>
        <w:rPr>
          <w:b/>
          <w:bCs/>
          <w:sz w:val="28"/>
          <w:szCs w:val="28"/>
        </w:rPr>
      </w:pPr>
      <w:r>
        <w:rPr>
          <w:noProof/>
        </w:rPr>
        <w:drawing>
          <wp:inline distT="0" distB="0" distL="0" distR="0" wp14:anchorId="03FC716B" wp14:editId="23C9E781">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2D60EFC8" w14:textId="60D1CB59" w:rsidR="00843130" w:rsidRDefault="00843130">
      <w:pPr>
        <w:rPr>
          <w:b/>
          <w:bCs/>
          <w:sz w:val="28"/>
          <w:szCs w:val="28"/>
        </w:rPr>
      </w:pPr>
      <w:r>
        <w:rPr>
          <w:sz w:val="18"/>
          <w:szCs w:val="18"/>
        </w:rPr>
        <w:t>XML Output of Get Film, searched by Lion.</w:t>
      </w:r>
    </w:p>
    <w:p w14:paraId="209901A7" w14:textId="6B72F6F6" w:rsidR="00EA3A51" w:rsidRDefault="00843130">
      <w:pPr>
        <w:rPr>
          <w:b/>
          <w:bCs/>
          <w:sz w:val="28"/>
          <w:szCs w:val="28"/>
        </w:rPr>
      </w:pPr>
      <w:r>
        <w:rPr>
          <w:b/>
          <w:bCs/>
          <w:sz w:val="28"/>
          <w:szCs w:val="28"/>
        </w:rPr>
        <w:lastRenderedPageBreak/>
        <w:br/>
      </w:r>
      <w:r w:rsidR="00EA3A51">
        <w:rPr>
          <w:noProof/>
        </w:rPr>
        <w:drawing>
          <wp:inline distT="0" distB="0" distL="0" distR="0" wp14:anchorId="74ED9DE8" wp14:editId="5A0E6452">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14:paraId="34792F35" w14:textId="1913BCCD" w:rsidR="00843130" w:rsidRDefault="00843130">
      <w:pPr>
        <w:rPr>
          <w:b/>
          <w:bCs/>
          <w:sz w:val="28"/>
          <w:szCs w:val="28"/>
        </w:rPr>
      </w:pPr>
      <w:r>
        <w:rPr>
          <w:sz w:val="18"/>
          <w:szCs w:val="18"/>
        </w:rPr>
        <w:t>Text Output of Get Film, searched by Lion.</w:t>
      </w:r>
    </w:p>
    <w:p w14:paraId="42909C4A" w14:textId="77777777" w:rsidR="00843130" w:rsidRDefault="00843130">
      <w:pPr>
        <w:rPr>
          <w:b/>
          <w:bCs/>
          <w:sz w:val="28"/>
          <w:szCs w:val="28"/>
        </w:rPr>
      </w:pPr>
    </w:p>
    <w:p w14:paraId="62F10DEF" w14:textId="043A6AEB" w:rsidR="004A7DB2" w:rsidRDefault="00EA3A51">
      <w:pPr>
        <w:rPr>
          <w:b/>
          <w:bCs/>
          <w:sz w:val="28"/>
          <w:szCs w:val="28"/>
        </w:rPr>
      </w:pPr>
      <w:r>
        <w:rPr>
          <w:noProof/>
        </w:rPr>
        <w:drawing>
          <wp:inline distT="0" distB="0" distL="0" distR="0" wp14:anchorId="301A1FB3" wp14:editId="37E50B2C">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r w:rsidR="00843130">
        <w:rPr>
          <w:b/>
          <w:bCs/>
          <w:sz w:val="28"/>
          <w:szCs w:val="28"/>
        </w:rPr>
        <w:br/>
      </w:r>
      <w:r w:rsidR="00843130">
        <w:rPr>
          <w:sz w:val="18"/>
          <w:szCs w:val="18"/>
        </w:rPr>
        <w:t>Console Output of Get Film, searched by Lion</w:t>
      </w:r>
    </w:p>
    <w:p w14:paraId="0FA40EA5" w14:textId="23D298A0" w:rsidR="004A7DB2" w:rsidRDefault="004A7DB2">
      <w:pPr>
        <w:rPr>
          <w:b/>
          <w:bCs/>
          <w:sz w:val="28"/>
          <w:szCs w:val="28"/>
        </w:rPr>
      </w:pPr>
    </w:p>
    <w:p w14:paraId="1E2BECA1" w14:textId="77777777" w:rsidR="004A7DB2" w:rsidRDefault="004A7DB2">
      <w:pPr>
        <w:rPr>
          <w:b/>
          <w:bCs/>
          <w:sz w:val="28"/>
          <w:szCs w:val="28"/>
        </w:rPr>
      </w:pPr>
    </w:p>
    <w:p w14:paraId="1F6775CC" w14:textId="50245DB6" w:rsidR="00EA3A51" w:rsidRDefault="00EA3A51">
      <w:pPr>
        <w:rPr>
          <w:b/>
          <w:bCs/>
          <w:sz w:val="28"/>
          <w:szCs w:val="28"/>
        </w:rPr>
      </w:pPr>
      <w:r>
        <w:rPr>
          <w:b/>
          <w:bCs/>
          <w:sz w:val="28"/>
          <w:szCs w:val="28"/>
        </w:rPr>
        <w:lastRenderedPageBreak/>
        <w:t>Update Film</w:t>
      </w:r>
    </w:p>
    <w:p w14:paraId="3CA683CB" w14:textId="77777777" w:rsidR="00EA3A51" w:rsidRDefault="00EA3A51">
      <w:pPr>
        <w:rPr>
          <w:b/>
          <w:bCs/>
          <w:sz w:val="28"/>
          <w:szCs w:val="28"/>
        </w:rPr>
      </w:pPr>
    </w:p>
    <w:p w14:paraId="4E45CC0D" w14:textId="33901849" w:rsidR="00FB1FC0" w:rsidRDefault="00FB1FC0">
      <w:pPr>
        <w:rPr>
          <w:b/>
          <w:bCs/>
          <w:sz w:val="28"/>
          <w:szCs w:val="28"/>
        </w:rPr>
      </w:pPr>
      <w:r>
        <w:rPr>
          <w:noProof/>
        </w:rPr>
        <w:drawing>
          <wp:inline distT="0" distB="0" distL="0" distR="0" wp14:anchorId="2E2337A1" wp14:editId="58AE1575">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3A007FBD" w14:textId="790B67A1" w:rsidR="004A7DB2" w:rsidRDefault="004A7DB2">
      <w:pPr>
        <w:rPr>
          <w:b/>
          <w:bCs/>
          <w:sz w:val="28"/>
          <w:szCs w:val="28"/>
        </w:rPr>
      </w:pPr>
      <w:r>
        <w:rPr>
          <w:sz w:val="18"/>
          <w:szCs w:val="18"/>
        </w:rPr>
        <w:t>Updating The Lion King.</w:t>
      </w:r>
    </w:p>
    <w:p w14:paraId="3B7C58F0" w14:textId="77777777" w:rsidR="004A7DB2" w:rsidRDefault="004A7DB2">
      <w:pPr>
        <w:rPr>
          <w:b/>
          <w:bCs/>
          <w:sz w:val="28"/>
          <w:szCs w:val="28"/>
        </w:rPr>
      </w:pPr>
    </w:p>
    <w:p w14:paraId="4B601BCD" w14:textId="459388B2" w:rsidR="00FB1FC0" w:rsidRDefault="00FB1FC0">
      <w:pPr>
        <w:rPr>
          <w:b/>
          <w:bCs/>
          <w:sz w:val="28"/>
          <w:szCs w:val="28"/>
        </w:rPr>
      </w:pPr>
      <w:r>
        <w:rPr>
          <w:noProof/>
        </w:rPr>
        <w:drawing>
          <wp:inline distT="0" distB="0" distL="0" distR="0" wp14:anchorId="1E4F9F83" wp14:editId="791D79B5">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47EFDC38" w14:textId="1992A40A" w:rsidR="004A7DB2" w:rsidRDefault="004A7DB2">
      <w:pPr>
        <w:rPr>
          <w:b/>
          <w:bCs/>
          <w:sz w:val="28"/>
          <w:szCs w:val="28"/>
        </w:rPr>
      </w:pPr>
      <w:r>
        <w:rPr>
          <w:sz w:val="18"/>
          <w:szCs w:val="18"/>
        </w:rPr>
        <w:t>Updates have taken place.</w:t>
      </w:r>
    </w:p>
    <w:p w14:paraId="04F24AA3" w14:textId="7AD30D89" w:rsidR="00FB1FC0" w:rsidRDefault="00FB1FC0">
      <w:pPr>
        <w:rPr>
          <w:b/>
          <w:bCs/>
          <w:sz w:val="28"/>
          <w:szCs w:val="28"/>
        </w:rPr>
      </w:pPr>
      <w:r>
        <w:rPr>
          <w:b/>
          <w:bCs/>
          <w:sz w:val="28"/>
          <w:szCs w:val="28"/>
        </w:rPr>
        <w:br w:type="page"/>
      </w:r>
    </w:p>
    <w:p w14:paraId="0DBB397B" w14:textId="3B0FAA5A" w:rsidR="00FB1FC0" w:rsidRDefault="00FB1FC0">
      <w:pPr>
        <w:rPr>
          <w:b/>
          <w:bCs/>
          <w:sz w:val="28"/>
          <w:szCs w:val="28"/>
        </w:rPr>
      </w:pPr>
      <w:r>
        <w:rPr>
          <w:b/>
          <w:bCs/>
          <w:sz w:val="28"/>
          <w:szCs w:val="28"/>
        </w:rPr>
        <w:lastRenderedPageBreak/>
        <w:t>Insert Film</w:t>
      </w:r>
    </w:p>
    <w:p w14:paraId="67E89110" w14:textId="2306D3DA" w:rsidR="00FB1FC0" w:rsidRDefault="00FB1FC0">
      <w:pPr>
        <w:rPr>
          <w:b/>
          <w:bCs/>
          <w:sz w:val="28"/>
          <w:szCs w:val="28"/>
        </w:rPr>
      </w:pPr>
      <w:r>
        <w:rPr>
          <w:noProof/>
        </w:rPr>
        <w:drawing>
          <wp:inline distT="0" distB="0" distL="0" distR="0" wp14:anchorId="4B2A1E8D" wp14:editId="4AA329DB">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57FA28E3" w14:textId="3906C3C1" w:rsidR="00FB1FC0" w:rsidRDefault="00FB1FC0">
      <w:pPr>
        <w:rPr>
          <w:b/>
          <w:bCs/>
          <w:sz w:val="28"/>
          <w:szCs w:val="28"/>
        </w:rPr>
      </w:pPr>
      <w:r>
        <w:rPr>
          <w:sz w:val="18"/>
          <w:szCs w:val="18"/>
        </w:rPr>
        <w:t>Inserting a test film.</w:t>
      </w:r>
    </w:p>
    <w:p w14:paraId="5EA45B44" w14:textId="77777777" w:rsidR="00FB1FC0" w:rsidRDefault="00FB1FC0">
      <w:pPr>
        <w:rPr>
          <w:b/>
          <w:bCs/>
          <w:sz w:val="28"/>
          <w:szCs w:val="28"/>
        </w:rPr>
      </w:pPr>
    </w:p>
    <w:p w14:paraId="52B04EA5" w14:textId="07C5373E" w:rsidR="00FB1FC0" w:rsidRDefault="00FB1FC0">
      <w:pPr>
        <w:rPr>
          <w:b/>
          <w:bCs/>
          <w:sz w:val="28"/>
          <w:szCs w:val="28"/>
        </w:rPr>
      </w:pPr>
      <w:r>
        <w:rPr>
          <w:noProof/>
        </w:rPr>
        <w:drawing>
          <wp:inline distT="0" distB="0" distL="0" distR="0" wp14:anchorId="36B34A10" wp14:editId="1CF3B7D6">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33E4F5DA" w14:textId="58ADEA6A" w:rsidR="00FB1FC0" w:rsidRDefault="00FB1FC0">
      <w:pPr>
        <w:rPr>
          <w:b/>
          <w:bCs/>
          <w:sz w:val="28"/>
          <w:szCs w:val="28"/>
        </w:rPr>
      </w:pPr>
      <w:r>
        <w:rPr>
          <w:sz w:val="18"/>
          <w:szCs w:val="18"/>
        </w:rPr>
        <w:t>Displaying newly inserted film.</w:t>
      </w:r>
    </w:p>
    <w:p w14:paraId="52E01840" w14:textId="77777777" w:rsidR="00FB1FC0" w:rsidRDefault="00FB1FC0">
      <w:pPr>
        <w:rPr>
          <w:b/>
          <w:bCs/>
          <w:sz w:val="28"/>
          <w:szCs w:val="28"/>
        </w:rPr>
      </w:pPr>
      <w:r>
        <w:rPr>
          <w:b/>
          <w:bCs/>
          <w:sz w:val="28"/>
          <w:szCs w:val="28"/>
        </w:rPr>
        <w:br w:type="page"/>
      </w:r>
    </w:p>
    <w:p w14:paraId="50F1D52C" w14:textId="77777777" w:rsidR="00FB1FC0" w:rsidRDefault="00FB1FC0">
      <w:pPr>
        <w:rPr>
          <w:b/>
          <w:bCs/>
          <w:sz w:val="28"/>
          <w:szCs w:val="28"/>
        </w:rPr>
      </w:pPr>
      <w:r>
        <w:rPr>
          <w:b/>
          <w:bCs/>
          <w:sz w:val="28"/>
          <w:szCs w:val="28"/>
        </w:rPr>
        <w:lastRenderedPageBreak/>
        <w:t>Delete Film</w:t>
      </w:r>
    </w:p>
    <w:p w14:paraId="04BF6091" w14:textId="36EB0C44" w:rsidR="00FB1FC0" w:rsidRDefault="00FB1FC0">
      <w:pPr>
        <w:rPr>
          <w:b/>
          <w:bCs/>
          <w:sz w:val="28"/>
          <w:szCs w:val="28"/>
        </w:rPr>
      </w:pPr>
      <w:r>
        <w:rPr>
          <w:noProof/>
        </w:rPr>
        <w:drawing>
          <wp:inline distT="0" distB="0" distL="0" distR="0" wp14:anchorId="7DB40FEE" wp14:editId="78DA93F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72426B43" w14:textId="11B27F2A" w:rsidR="00FB1FC0" w:rsidRDefault="00FB1FC0">
      <w:pPr>
        <w:rPr>
          <w:sz w:val="18"/>
          <w:szCs w:val="18"/>
        </w:rPr>
      </w:pPr>
      <w:r>
        <w:rPr>
          <w:sz w:val="18"/>
          <w:szCs w:val="18"/>
        </w:rPr>
        <w:t>Select newly inserted film to delete.</w:t>
      </w:r>
    </w:p>
    <w:p w14:paraId="1425D704" w14:textId="77777777" w:rsidR="00FB1FC0" w:rsidRDefault="00FB1FC0">
      <w:pPr>
        <w:rPr>
          <w:b/>
          <w:bCs/>
          <w:sz w:val="28"/>
          <w:szCs w:val="28"/>
        </w:rPr>
      </w:pPr>
    </w:p>
    <w:p w14:paraId="230F8D6E" w14:textId="175DDEFE" w:rsidR="00FB1FC0" w:rsidRDefault="00FB1FC0" w:rsidP="00FB1FC0">
      <w:pPr>
        <w:rPr>
          <w:sz w:val="18"/>
          <w:szCs w:val="18"/>
        </w:rPr>
      </w:pPr>
      <w:r>
        <w:rPr>
          <w:noProof/>
        </w:rPr>
        <w:drawing>
          <wp:inline distT="0" distB="0" distL="0" distR="0" wp14:anchorId="481C8C2B" wp14:editId="529F4807">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074074B1" w14:textId="46293BE1" w:rsidR="00FB1FC0" w:rsidRPr="00FB1FC0" w:rsidRDefault="00FB1FC0" w:rsidP="00FB1FC0">
      <w:pPr>
        <w:rPr>
          <w:sz w:val="18"/>
          <w:szCs w:val="18"/>
        </w:rPr>
      </w:pPr>
      <w:r>
        <w:rPr>
          <w:sz w:val="18"/>
          <w:szCs w:val="18"/>
        </w:rPr>
        <w:t>Searched for inserted film, no results.</w:t>
      </w:r>
    </w:p>
    <w:p w14:paraId="4AACC3DA" w14:textId="38B9470D" w:rsidR="00FB1FC0" w:rsidRDefault="00FB1FC0">
      <w:pPr>
        <w:rPr>
          <w:b/>
          <w:bCs/>
          <w:sz w:val="28"/>
          <w:szCs w:val="28"/>
        </w:rPr>
      </w:pPr>
      <w:r>
        <w:rPr>
          <w:noProof/>
        </w:rPr>
        <w:lastRenderedPageBreak/>
        <w:drawing>
          <wp:inline distT="0" distB="0" distL="0" distR="0" wp14:anchorId="35AFBDB4" wp14:editId="0DEDDAEB">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36E77DB6" w14:textId="69CE8D99" w:rsidR="006C7364" w:rsidRDefault="006C7364">
      <w:pPr>
        <w:rPr>
          <w:b/>
          <w:bCs/>
          <w:sz w:val="28"/>
          <w:szCs w:val="28"/>
        </w:rPr>
      </w:pPr>
      <w:r>
        <w:rPr>
          <w:sz w:val="18"/>
          <w:szCs w:val="18"/>
        </w:rPr>
        <w:t>Console Output of Insert/Delete</w:t>
      </w:r>
    </w:p>
    <w:p w14:paraId="24909AE2" w14:textId="77777777" w:rsidR="004A7DB2" w:rsidRDefault="004A7DB2">
      <w:pPr>
        <w:rPr>
          <w:b/>
          <w:bCs/>
          <w:sz w:val="28"/>
          <w:szCs w:val="28"/>
        </w:rPr>
      </w:pPr>
      <w:r>
        <w:rPr>
          <w:b/>
          <w:bCs/>
          <w:sz w:val="28"/>
          <w:szCs w:val="28"/>
        </w:rPr>
        <w:br w:type="page"/>
      </w:r>
    </w:p>
    <w:p w14:paraId="712D4504" w14:textId="77777777" w:rsidR="006C7364" w:rsidRDefault="004A7DB2">
      <w:pPr>
        <w:rPr>
          <w:b/>
          <w:bCs/>
          <w:sz w:val="28"/>
          <w:szCs w:val="28"/>
        </w:rPr>
      </w:pPr>
      <w:r>
        <w:rPr>
          <w:b/>
          <w:bCs/>
          <w:sz w:val="28"/>
          <w:szCs w:val="28"/>
        </w:rPr>
        <w:lastRenderedPageBreak/>
        <w:t>Cloud Implementation</w:t>
      </w:r>
    </w:p>
    <w:p w14:paraId="1F05BA22" w14:textId="77777777" w:rsidR="006C7364" w:rsidRDefault="006C7364">
      <w:pPr>
        <w:rPr>
          <w:b/>
          <w:bCs/>
          <w:sz w:val="28"/>
          <w:szCs w:val="28"/>
        </w:rPr>
      </w:pPr>
      <w:r>
        <w:rPr>
          <w:noProof/>
        </w:rPr>
        <w:drawing>
          <wp:inline distT="0" distB="0" distL="0" distR="0" wp14:anchorId="28C73791" wp14:editId="4C9DBF1D">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454498FD" w14:textId="50272FC4" w:rsidR="006C7364" w:rsidRDefault="006C7364">
      <w:pPr>
        <w:rPr>
          <w:sz w:val="18"/>
          <w:szCs w:val="18"/>
        </w:rPr>
      </w:pPr>
      <w:r>
        <w:rPr>
          <w:sz w:val="18"/>
          <w:szCs w:val="18"/>
        </w:rPr>
        <w:t>Cloud based web app, with 500 error message.</w:t>
      </w:r>
    </w:p>
    <w:p w14:paraId="0A60466D" w14:textId="77777777" w:rsidR="006C7364" w:rsidRDefault="006C7364">
      <w:pPr>
        <w:rPr>
          <w:sz w:val="18"/>
          <w:szCs w:val="18"/>
        </w:rPr>
      </w:pPr>
    </w:p>
    <w:p w14:paraId="38285AB6" w14:textId="77777777" w:rsidR="006C7364" w:rsidRDefault="006C7364">
      <w:pPr>
        <w:rPr>
          <w:noProof/>
        </w:rPr>
      </w:pPr>
      <w:r>
        <w:rPr>
          <w:noProof/>
        </w:rPr>
        <w:drawing>
          <wp:inline distT="0" distB="0" distL="0" distR="0" wp14:anchorId="5BDD77DD" wp14:editId="1640D48F">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r>
        <w:rPr>
          <w:noProof/>
        </w:rPr>
        <w:t xml:space="preserve"> </w:t>
      </w:r>
    </w:p>
    <w:p w14:paraId="0DDAEC66" w14:textId="41F5A10A" w:rsidR="006C7364" w:rsidRDefault="006C7364" w:rsidP="006C7364">
      <w:pPr>
        <w:rPr>
          <w:sz w:val="18"/>
          <w:szCs w:val="18"/>
        </w:rPr>
      </w:pPr>
      <w:r>
        <w:rPr>
          <w:sz w:val="18"/>
          <w:szCs w:val="18"/>
        </w:rPr>
        <w:t>Details of error, was unable to resolve.</w:t>
      </w:r>
    </w:p>
    <w:p w14:paraId="072FDF78" w14:textId="529CA21C" w:rsidR="00A67BC0" w:rsidRDefault="00A67BC0" w:rsidP="006C7364">
      <w:pPr>
        <w:rPr>
          <w:sz w:val="18"/>
          <w:szCs w:val="18"/>
        </w:rPr>
      </w:pPr>
    </w:p>
    <w:p w14:paraId="5E03E9C1" w14:textId="4CB0BD8E" w:rsidR="00A67BC0" w:rsidRDefault="00A67BC0" w:rsidP="006C7364">
      <w:pPr>
        <w:rPr>
          <w:sz w:val="18"/>
          <w:szCs w:val="18"/>
        </w:rPr>
      </w:pPr>
      <w:r>
        <w:rPr>
          <w:noProof/>
        </w:rPr>
        <w:lastRenderedPageBreak/>
        <w:drawing>
          <wp:inline distT="0" distB="0" distL="0" distR="0" wp14:anchorId="78A107FE" wp14:editId="462F91A9">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3364D37E" w14:textId="58EFA189" w:rsidR="00A67BC0" w:rsidRDefault="00A67BC0" w:rsidP="006C7364">
      <w:pPr>
        <w:rPr>
          <w:sz w:val="18"/>
          <w:szCs w:val="18"/>
        </w:rPr>
      </w:pPr>
      <w:r>
        <w:rPr>
          <w:sz w:val="18"/>
          <w:szCs w:val="18"/>
        </w:rPr>
        <w:t>Cloud SQL implementation.</w:t>
      </w:r>
    </w:p>
    <w:p w14:paraId="7C14DE01" w14:textId="4795D961" w:rsidR="00A67BC0" w:rsidRDefault="00A67BC0" w:rsidP="006C7364">
      <w:pPr>
        <w:rPr>
          <w:sz w:val="18"/>
          <w:szCs w:val="18"/>
        </w:rPr>
      </w:pPr>
    </w:p>
    <w:p w14:paraId="5AC13262" w14:textId="65507461" w:rsidR="00A67BC0" w:rsidRDefault="00A67BC0" w:rsidP="006C7364">
      <w:pPr>
        <w:rPr>
          <w:sz w:val="18"/>
          <w:szCs w:val="18"/>
        </w:rPr>
      </w:pPr>
      <w:r>
        <w:rPr>
          <w:noProof/>
        </w:rPr>
        <w:drawing>
          <wp:inline distT="0" distB="0" distL="0" distR="0" wp14:anchorId="760C2AC6" wp14:editId="05749A4F">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5A8DA978" w14:textId="68716D66" w:rsidR="00A67BC0" w:rsidRDefault="00A67BC0" w:rsidP="006C7364">
      <w:pPr>
        <w:rPr>
          <w:sz w:val="18"/>
          <w:szCs w:val="18"/>
        </w:rPr>
      </w:pPr>
      <w:r>
        <w:rPr>
          <w:sz w:val="18"/>
          <w:szCs w:val="18"/>
        </w:rPr>
        <w:t>Overview of Cloud Implementation.</w:t>
      </w:r>
    </w:p>
    <w:p w14:paraId="0DF35FD9" w14:textId="62070CFB" w:rsidR="00A67BC0" w:rsidRDefault="00A67BC0" w:rsidP="00DB116B">
      <w:pPr>
        <w:rPr>
          <w:b/>
          <w:bCs/>
          <w:sz w:val="28"/>
          <w:szCs w:val="28"/>
        </w:rPr>
      </w:pPr>
    </w:p>
    <w:p w14:paraId="4389F44A" w14:textId="54F2E204" w:rsidR="00A47FD5" w:rsidRDefault="00A47FD5" w:rsidP="00DB116B">
      <w:pPr>
        <w:rPr>
          <w:b/>
          <w:bCs/>
          <w:sz w:val="28"/>
          <w:szCs w:val="28"/>
        </w:rPr>
      </w:pPr>
      <w:r>
        <w:rPr>
          <w:noProof/>
        </w:rPr>
        <w:lastRenderedPageBreak/>
        <w:drawing>
          <wp:inline distT="0" distB="0" distL="0" distR="0" wp14:anchorId="7617E905" wp14:editId="057BC65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056AF21A" w14:textId="46BA1443" w:rsidR="00A47FD5" w:rsidRDefault="00A47FD5" w:rsidP="00A47FD5">
      <w:pPr>
        <w:rPr>
          <w:sz w:val="18"/>
          <w:szCs w:val="18"/>
        </w:rPr>
      </w:pPr>
      <w:r>
        <w:rPr>
          <w:sz w:val="18"/>
          <w:szCs w:val="18"/>
        </w:rPr>
        <w:t>JSON Get All Films, cloud based.</w:t>
      </w:r>
    </w:p>
    <w:p w14:paraId="6BA81931" w14:textId="2ADB5840" w:rsidR="00126EE6" w:rsidRDefault="00126EE6" w:rsidP="00A47FD5">
      <w:pPr>
        <w:rPr>
          <w:sz w:val="18"/>
          <w:szCs w:val="18"/>
        </w:rPr>
      </w:pPr>
    </w:p>
    <w:p w14:paraId="3BD55502" w14:textId="0A196B11" w:rsidR="00126EE6" w:rsidRDefault="00126EE6" w:rsidP="00A47FD5">
      <w:pPr>
        <w:rPr>
          <w:sz w:val="18"/>
          <w:szCs w:val="18"/>
        </w:rPr>
      </w:pPr>
      <w:r>
        <w:rPr>
          <w:noProof/>
        </w:rPr>
        <w:drawing>
          <wp:inline distT="0" distB="0" distL="0" distR="0" wp14:anchorId="424BFC4B" wp14:editId="73A4889A">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0C2D2D0B" w14:textId="783583DA" w:rsidR="00126EE6" w:rsidRDefault="00126EE6" w:rsidP="00A47FD5">
      <w:pPr>
        <w:rPr>
          <w:sz w:val="18"/>
          <w:szCs w:val="18"/>
        </w:rPr>
      </w:pPr>
      <w:r>
        <w:rPr>
          <w:sz w:val="18"/>
          <w:szCs w:val="18"/>
        </w:rPr>
        <w:t>JSON Get Film by war, cloud based.</w:t>
      </w:r>
    </w:p>
    <w:p w14:paraId="38103CA1" w14:textId="61F2BED5" w:rsidR="00126EE6" w:rsidRDefault="00126EE6" w:rsidP="00A47FD5">
      <w:pPr>
        <w:rPr>
          <w:sz w:val="18"/>
          <w:szCs w:val="18"/>
        </w:rPr>
      </w:pPr>
    </w:p>
    <w:p w14:paraId="388FE31F" w14:textId="0212C5A9" w:rsidR="00126EE6" w:rsidRDefault="00126EE6" w:rsidP="00A47FD5">
      <w:pPr>
        <w:rPr>
          <w:sz w:val="18"/>
          <w:szCs w:val="18"/>
        </w:rPr>
      </w:pPr>
      <w:r>
        <w:rPr>
          <w:noProof/>
        </w:rPr>
        <w:lastRenderedPageBreak/>
        <w:drawing>
          <wp:inline distT="0" distB="0" distL="0" distR="0" wp14:anchorId="6309EB18" wp14:editId="108965CB">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25359E9E" w14:textId="7FB7AD18" w:rsidR="00126EE6" w:rsidRDefault="00126EE6" w:rsidP="00A47FD5">
      <w:pPr>
        <w:rPr>
          <w:sz w:val="18"/>
          <w:szCs w:val="18"/>
        </w:rPr>
      </w:pPr>
      <w:r>
        <w:rPr>
          <w:sz w:val="18"/>
          <w:szCs w:val="18"/>
        </w:rPr>
        <w:t>Updating Casualties of War, cloud based.</w:t>
      </w:r>
    </w:p>
    <w:p w14:paraId="44786EA0" w14:textId="5B38C22C" w:rsidR="00126EE6" w:rsidRDefault="00126EE6" w:rsidP="00A47FD5">
      <w:pPr>
        <w:rPr>
          <w:sz w:val="18"/>
          <w:szCs w:val="18"/>
        </w:rPr>
      </w:pPr>
    </w:p>
    <w:p w14:paraId="2B7DE7DB" w14:textId="06B368ED" w:rsidR="00126EE6" w:rsidRDefault="00126EE6" w:rsidP="00A47FD5">
      <w:pPr>
        <w:rPr>
          <w:sz w:val="18"/>
          <w:szCs w:val="18"/>
        </w:rPr>
      </w:pPr>
      <w:r>
        <w:rPr>
          <w:noProof/>
        </w:rPr>
        <w:drawing>
          <wp:inline distT="0" distB="0" distL="0" distR="0" wp14:anchorId="76CE9FCB" wp14:editId="79993C83">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29D2D6BC" w14:textId="74EA2590" w:rsidR="00126EE6" w:rsidRDefault="00126EE6" w:rsidP="00A47FD5">
      <w:pPr>
        <w:rPr>
          <w:sz w:val="18"/>
          <w:szCs w:val="18"/>
        </w:rPr>
      </w:pPr>
      <w:r>
        <w:rPr>
          <w:sz w:val="18"/>
          <w:szCs w:val="18"/>
        </w:rPr>
        <w:t>Updated film, cloud based.</w:t>
      </w:r>
    </w:p>
    <w:p w14:paraId="55B00271" w14:textId="5C5A9013" w:rsidR="00126EE6" w:rsidRDefault="00126EE6" w:rsidP="00A47FD5">
      <w:pPr>
        <w:rPr>
          <w:sz w:val="18"/>
          <w:szCs w:val="18"/>
        </w:rPr>
      </w:pPr>
    </w:p>
    <w:p w14:paraId="19561FBE" w14:textId="60D24478" w:rsidR="00126EE6" w:rsidRDefault="00126EE6" w:rsidP="00A47FD5">
      <w:pPr>
        <w:rPr>
          <w:sz w:val="18"/>
          <w:szCs w:val="18"/>
        </w:rPr>
      </w:pPr>
      <w:r>
        <w:rPr>
          <w:noProof/>
        </w:rPr>
        <w:lastRenderedPageBreak/>
        <w:drawing>
          <wp:inline distT="0" distB="0" distL="0" distR="0" wp14:anchorId="21952984" wp14:editId="096AC9F4">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7D999D96" w14:textId="49FCD329" w:rsidR="00126EE6" w:rsidRDefault="00126EE6" w:rsidP="00A47FD5">
      <w:pPr>
        <w:rPr>
          <w:sz w:val="18"/>
          <w:szCs w:val="18"/>
        </w:rPr>
      </w:pPr>
      <w:r>
        <w:rPr>
          <w:sz w:val="18"/>
          <w:szCs w:val="18"/>
        </w:rPr>
        <w:t>Inserting a test film, cloud based.</w:t>
      </w:r>
    </w:p>
    <w:p w14:paraId="033DAD28" w14:textId="7028822A" w:rsidR="00126EE6" w:rsidRDefault="00126EE6" w:rsidP="00A47FD5">
      <w:pPr>
        <w:rPr>
          <w:sz w:val="18"/>
          <w:szCs w:val="18"/>
        </w:rPr>
      </w:pPr>
    </w:p>
    <w:p w14:paraId="5D166CA9" w14:textId="075CA7D9" w:rsidR="00126EE6" w:rsidRDefault="00126EE6" w:rsidP="00A47FD5">
      <w:pPr>
        <w:rPr>
          <w:sz w:val="18"/>
          <w:szCs w:val="18"/>
        </w:rPr>
      </w:pPr>
      <w:r>
        <w:rPr>
          <w:noProof/>
        </w:rPr>
        <w:drawing>
          <wp:inline distT="0" distB="0" distL="0" distR="0" wp14:anchorId="78ACF7B3" wp14:editId="06DDD5B8">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089FE58F" w14:textId="7F3AD91F" w:rsidR="00126EE6" w:rsidRDefault="00126EE6" w:rsidP="00A47FD5">
      <w:pPr>
        <w:rPr>
          <w:sz w:val="18"/>
          <w:szCs w:val="18"/>
        </w:rPr>
      </w:pPr>
      <w:r>
        <w:rPr>
          <w:sz w:val="18"/>
          <w:szCs w:val="18"/>
        </w:rPr>
        <w:t>Newly inserted film.</w:t>
      </w:r>
    </w:p>
    <w:p w14:paraId="0FA88209" w14:textId="4E914BD7" w:rsidR="00126EE6" w:rsidRDefault="00126EE6" w:rsidP="00A47FD5">
      <w:pPr>
        <w:rPr>
          <w:sz w:val="18"/>
          <w:szCs w:val="18"/>
        </w:rPr>
      </w:pPr>
    </w:p>
    <w:p w14:paraId="01FB231F" w14:textId="5D4A0042" w:rsidR="00126EE6" w:rsidRDefault="00126EE6" w:rsidP="00A47FD5">
      <w:pPr>
        <w:rPr>
          <w:sz w:val="18"/>
          <w:szCs w:val="18"/>
        </w:rPr>
      </w:pPr>
      <w:r>
        <w:rPr>
          <w:noProof/>
        </w:rPr>
        <w:lastRenderedPageBreak/>
        <w:drawing>
          <wp:inline distT="0" distB="0" distL="0" distR="0" wp14:anchorId="26E45A70" wp14:editId="5EAAE618">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7AF8C023" w14:textId="1026DBA9" w:rsidR="00126EE6" w:rsidRDefault="00126EE6" w:rsidP="00A47FD5">
      <w:pPr>
        <w:rPr>
          <w:sz w:val="18"/>
          <w:szCs w:val="18"/>
        </w:rPr>
      </w:pPr>
    </w:p>
    <w:p w14:paraId="3DC595CC" w14:textId="23955AED" w:rsidR="00126EE6" w:rsidRDefault="00126EE6" w:rsidP="00A47FD5">
      <w:pPr>
        <w:rPr>
          <w:sz w:val="18"/>
          <w:szCs w:val="18"/>
        </w:rPr>
      </w:pPr>
      <w:r>
        <w:rPr>
          <w:noProof/>
        </w:rPr>
        <w:drawing>
          <wp:inline distT="0" distB="0" distL="0" distR="0" wp14:anchorId="6E775CCB" wp14:editId="415CE3A0">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14:paraId="33CDFBDB" w14:textId="1AA28AF9" w:rsidR="00126EE6" w:rsidRDefault="00126EE6" w:rsidP="00A47FD5">
      <w:pPr>
        <w:rPr>
          <w:sz w:val="18"/>
          <w:szCs w:val="18"/>
        </w:rPr>
      </w:pPr>
      <w:r>
        <w:rPr>
          <w:sz w:val="18"/>
          <w:szCs w:val="18"/>
        </w:rPr>
        <w:t>Film now removed, cloud based.</w:t>
      </w:r>
    </w:p>
    <w:p w14:paraId="61A007E8" w14:textId="77777777" w:rsidR="00126EE6" w:rsidRDefault="00126EE6" w:rsidP="00A47FD5">
      <w:pPr>
        <w:rPr>
          <w:sz w:val="18"/>
          <w:szCs w:val="18"/>
        </w:rPr>
      </w:pPr>
    </w:p>
    <w:p w14:paraId="04D5880D" w14:textId="77777777" w:rsidR="00A47FD5" w:rsidRDefault="00A47FD5" w:rsidP="00DB116B">
      <w:pPr>
        <w:rPr>
          <w:b/>
          <w:bCs/>
          <w:sz w:val="28"/>
          <w:szCs w:val="28"/>
        </w:rPr>
      </w:pPr>
    </w:p>
    <w:p w14:paraId="0CDCBD84" w14:textId="3E6E725B" w:rsidR="00A47FD5" w:rsidRDefault="00A47FD5" w:rsidP="00DB116B">
      <w:pPr>
        <w:rPr>
          <w:b/>
          <w:bCs/>
          <w:sz w:val="28"/>
          <w:szCs w:val="28"/>
        </w:rPr>
      </w:pPr>
    </w:p>
    <w:p w14:paraId="2BC6BB38" w14:textId="29F3EDB7" w:rsidR="00BD4612" w:rsidRDefault="00FB1FC0" w:rsidP="00DB116B">
      <w:pPr>
        <w:rPr>
          <w:b/>
          <w:bCs/>
          <w:sz w:val="28"/>
          <w:szCs w:val="28"/>
        </w:rPr>
      </w:pPr>
      <w:r>
        <w:rPr>
          <w:b/>
          <w:bCs/>
          <w:sz w:val="28"/>
          <w:szCs w:val="28"/>
        </w:rPr>
        <w:br w:type="page"/>
      </w:r>
      <w:r w:rsidR="00DB6D6F">
        <w:rPr>
          <w:b/>
          <w:bCs/>
          <w:sz w:val="28"/>
          <w:szCs w:val="28"/>
        </w:rPr>
        <w:lastRenderedPageBreak/>
        <w:t>Analysis</w:t>
      </w:r>
    </w:p>
    <w:p w14:paraId="37532FB6" w14:textId="6A7F8972" w:rsidR="00DB6D6F" w:rsidRDefault="00DB6D6F" w:rsidP="00BD4612">
      <w:pPr>
        <w:pStyle w:val="GraphicAnchor"/>
        <w:rPr>
          <w:b/>
          <w:bCs/>
          <w:sz w:val="22"/>
          <w:szCs w:val="22"/>
        </w:rPr>
      </w:pPr>
    </w:p>
    <w:p w14:paraId="39C8C51D" w14:textId="77777777" w:rsidR="00DB116B" w:rsidRDefault="00DB116B" w:rsidP="00BD4612">
      <w:pPr>
        <w:pStyle w:val="GraphicAnchor"/>
        <w:rPr>
          <w:b/>
          <w:bCs/>
          <w:sz w:val="22"/>
          <w:szCs w:val="22"/>
        </w:rPr>
      </w:pPr>
    </w:p>
    <w:p w14:paraId="08F52E8E" w14:textId="7993EEAD" w:rsidR="00DB6D6F" w:rsidRDefault="001D14AE" w:rsidP="00BD4612">
      <w:pPr>
        <w:pStyle w:val="GraphicAnchor"/>
        <w:rPr>
          <w:b/>
          <w:bCs/>
          <w:sz w:val="22"/>
          <w:szCs w:val="22"/>
        </w:rPr>
      </w:pPr>
      <w:r>
        <w:rPr>
          <w:b/>
          <w:bCs/>
          <w:sz w:val="22"/>
          <w:szCs w:val="22"/>
        </w:rPr>
        <w:t>Design Patterns</w:t>
      </w:r>
    </w:p>
    <w:p w14:paraId="3B386573" w14:textId="77777777" w:rsidR="001D14AE" w:rsidRDefault="001D14AE" w:rsidP="00BD4612">
      <w:pPr>
        <w:pStyle w:val="GraphicAnchor"/>
        <w:rPr>
          <w:b/>
          <w:bCs/>
          <w:sz w:val="22"/>
          <w:szCs w:val="22"/>
        </w:rPr>
      </w:pPr>
    </w:p>
    <w:p w14:paraId="59CAF2C9" w14:textId="3051565A" w:rsidR="001D14AE" w:rsidRDefault="001D14AE" w:rsidP="00BD4612">
      <w:pPr>
        <w:pStyle w:val="GraphicAnchor"/>
        <w:rPr>
          <w:sz w:val="22"/>
          <w:szCs w:val="22"/>
        </w:rPr>
      </w:pPr>
      <w:r>
        <w:rPr>
          <w:sz w:val="22"/>
          <w:szCs w:val="22"/>
        </w:rPr>
        <w:t>For the most part, the Singleton design pattern was used within the assignment.  This was not a difficult decision, as it is what I am most comfortable with.</w:t>
      </w:r>
    </w:p>
    <w:p w14:paraId="3B6A9223" w14:textId="77777777" w:rsidR="001D14AE" w:rsidRDefault="001D14AE" w:rsidP="00BD4612">
      <w:pPr>
        <w:pStyle w:val="GraphicAnchor"/>
        <w:rPr>
          <w:sz w:val="22"/>
          <w:szCs w:val="22"/>
        </w:rPr>
      </w:pPr>
    </w:p>
    <w:p w14:paraId="545DDCE8" w14:textId="32AE23CA" w:rsidR="001D14AE" w:rsidRDefault="001D14AE" w:rsidP="00BD4612">
      <w:pPr>
        <w:pStyle w:val="GraphicAnchor"/>
        <w:rPr>
          <w:sz w:val="22"/>
          <w:szCs w:val="22"/>
        </w:rPr>
      </w:pPr>
      <w:r>
        <w:rPr>
          <w:sz w:val="22"/>
          <w:szCs w:val="22"/>
        </w:rPr>
        <w:t>Having written the code, and seen an implementation of the Factory pattern, I believe a mix of the two could have saved a lot of work.  Several elements within my classes are repeated, and these could have been handled in a Factory manner.</w:t>
      </w:r>
    </w:p>
    <w:p w14:paraId="5D9FDCBD" w14:textId="58E42F20" w:rsidR="001D14AE" w:rsidRDefault="001D14AE" w:rsidP="00BD4612">
      <w:pPr>
        <w:pStyle w:val="GraphicAnchor"/>
        <w:rPr>
          <w:sz w:val="22"/>
          <w:szCs w:val="22"/>
        </w:rPr>
      </w:pPr>
    </w:p>
    <w:p w14:paraId="44F0D11E" w14:textId="5B10F994" w:rsidR="001D14AE" w:rsidRPr="001D14AE" w:rsidRDefault="001D14AE" w:rsidP="00BD4612">
      <w:pPr>
        <w:pStyle w:val="GraphicAnchor"/>
        <w:rPr>
          <w:sz w:val="22"/>
          <w:szCs w:val="22"/>
        </w:rPr>
      </w:pPr>
      <w:r>
        <w:rPr>
          <w:sz w:val="22"/>
          <w:szCs w:val="22"/>
        </w:rPr>
        <w:t>Centralising format/query retrieval, and data output, together would have greatly reduced code size and perhaps readability.</w:t>
      </w:r>
    </w:p>
    <w:p w14:paraId="68A3ABF2" w14:textId="6A0843CB" w:rsidR="001D14AE" w:rsidRDefault="001D14AE" w:rsidP="00BD4612">
      <w:pPr>
        <w:pStyle w:val="GraphicAnchor"/>
        <w:rPr>
          <w:b/>
          <w:bCs/>
          <w:sz w:val="22"/>
          <w:szCs w:val="22"/>
        </w:rPr>
      </w:pPr>
    </w:p>
    <w:p w14:paraId="5A1DBDA1" w14:textId="354377BC" w:rsidR="001D14AE" w:rsidRDefault="001D14AE" w:rsidP="00BD4612">
      <w:pPr>
        <w:pStyle w:val="GraphicAnchor"/>
        <w:rPr>
          <w:b/>
          <w:bCs/>
          <w:sz w:val="22"/>
          <w:szCs w:val="22"/>
        </w:rPr>
      </w:pPr>
      <w:r>
        <w:rPr>
          <w:b/>
          <w:bCs/>
          <w:sz w:val="22"/>
          <w:szCs w:val="22"/>
        </w:rPr>
        <w:t>Refactoring</w:t>
      </w:r>
    </w:p>
    <w:p w14:paraId="78554062" w14:textId="7D98B754" w:rsidR="001D14AE" w:rsidRDefault="001D14AE" w:rsidP="00BD4612">
      <w:pPr>
        <w:pStyle w:val="GraphicAnchor"/>
        <w:rPr>
          <w:sz w:val="22"/>
          <w:szCs w:val="22"/>
        </w:rPr>
      </w:pPr>
    </w:p>
    <w:p w14:paraId="66BE0773" w14:textId="1DF933EB" w:rsidR="001D14AE" w:rsidRPr="001D14AE" w:rsidRDefault="001D14AE" w:rsidP="00BD4612">
      <w:pPr>
        <w:pStyle w:val="GraphicAnchor"/>
        <w:rPr>
          <w:sz w:val="22"/>
          <w:szCs w:val="22"/>
        </w:rPr>
      </w:pPr>
      <w:r>
        <w:rPr>
          <w:sz w:val="22"/>
          <w:szCs w:val="22"/>
        </w:rPr>
        <w:t xml:space="preserve">The largest part of refactoring carried out within my code was creating a legible flow within every class.  Making the sequence of events clear helped debug errors.  </w:t>
      </w:r>
      <w:r w:rsidR="00DA3165">
        <w:rPr>
          <w:sz w:val="22"/>
          <w:szCs w:val="22"/>
        </w:rPr>
        <w:t>M</w:t>
      </w:r>
      <w:r>
        <w:rPr>
          <w:sz w:val="22"/>
          <w:szCs w:val="22"/>
        </w:rPr>
        <w:t>y formatting was done within my Java</w:t>
      </w:r>
      <w:r w:rsidR="00DA3165">
        <w:rPr>
          <w:sz w:val="22"/>
          <w:szCs w:val="22"/>
        </w:rPr>
        <w:t>S</w:t>
      </w:r>
      <w:r>
        <w:rPr>
          <w:sz w:val="22"/>
          <w:szCs w:val="22"/>
        </w:rPr>
        <w:t>cript/jQuery implementation, other than the string formatting.</w:t>
      </w:r>
    </w:p>
    <w:p w14:paraId="2E7FBE95" w14:textId="77777777" w:rsidR="00900228" w:rsidRDefault="00900228" w:rsidP="00BD4612">
      <w:pPr>
        <w:pStyle w:val="GraphicAnchor"/>
        <w:rPr>
          <w:b/>
          <w:bCs/>
          <w:sz w:val="22"/>
          <w:szCs w:val="22"/>
        </w:rPr>
      </w:pPr>
    </w:p>
    <w:p w14:paraId="40C5BABB" w14:textId="68F87FE9" w:rsidR="001D14AE" w:rsidRDefault="001D14AE" w:rsidP="00BD4612">
      <w:pPr>
        <w:pStyle w:val="GraphicAnchor"/>
        <w:rPr>
          <w:b/>
          <w:bCs/>
          <w:sz w:val="22"/>
          <w:szCs w:val="22"/>
        </w:rPr>
      </w:pPr>
      <w:r>
        <w:rPr>
          <w:b/>
          <w:bCs/>
          <w:sz w:val="22"/>
          <w:szCs w:val="22"/>
        </w:rPr>
        <w:t>Utilities</w:t>
      </w:r>
    </w:p>
    <w:p w14:paraId="20500190" w14:textId="3858A4B7" w:rsidR="00DA3165" w:rsidRDefault="00DA3165" w:rsidP="00BD4612">
      <w:pPr>
        <w:pStyle w:val="GraphicAnchor"/>
        <w:rPr>
          <w:b/>
          <w:bCs/>
          <w:sz w:val="22"/>
          <w:szCs w:val="22"/>
        </w:rPr>
      </w:pPr>
    </w:p>
    <w:p w14:paraId="3BB3CB2F" w14:textId="256F1D75" w:rsidR="00DA3165" w:rsidRDefault="00DA3165" w:rsidP="00BD4612">
      <w:pPr>
        <w:pStyle w:val="GraphicAnchor"/>
        <w:rPr>
          <w:sz w:val="22"/>
          <w:szCs w:val="22"/>
        </w:rPr>
      </w:pPr>
      <w:r>
        <w:rPr>
          <w:sz w:val="22"/>
          <w:szCs w:val="22"/>
        </w:rPr>
        <w:t>The GSON and JAXB libraries were used to create my JSON and XML data, respectively.  My JavaScript was written mostly with jQuery.  The website itself uses Bootstrap as CSS, this was chosen due to familiarity from previous work.</w:t>
      </w:r>
    </w:p>
    <w:p w14:paraId="32C9D517" w14:textId="0400A70E" w:rsidR="00900228" w:rsidRDefault="00900228" w:rsidP="00BD4612">
      <w:pPr>
        <w:pStyle w:val="GraphicAnchor"/>
        <w:rPr>
          <w:sz w:val="22"/>
          <w:szCs w:val="22"/>
        </w:rPr>
      </w:pPr>
    </w:p>
    <w:p w14:paraId="59FA8819" w14:textId="77777777" w:rsidR="00900228" w:rsidRPr="00900228" w:rsidRDefault="00900228" w:rsidP="00900228">
      <w:pPr>
        <w:pStyle w:val="GraphicAnchor"/>
        <w:rPr>
          <w:sz w:val="22"/>
          <w:szCs w:val="22"/>
        </w:rPr>
      </w:pPr>
      <w:r>
        <w:rPr>
          <w:sz w:val="22"/>
          <w:szCs w:val="22"/>
        </w:rPr>
        <w:t>The largest benefit of using jQuery was the extensive online documentation/support, and to me, the readability and simple flow of it’s processes.</w:t>
      </w:r>
    </w:p>
    <w:p w14:paraId="28157371" w14:textId="77777777" w:rsidR="00900228" w:rsidRPr="00DA3165" w:rsidRDefault="00900228" w:rsidP="00BD4612">
      <w:pPr>
        <w:pStyle w:val="GraphicAnchor"/>
        <w:rPr>
          <w:sz w:val="22"/>
          <w:szCs w:val="22"/>
        </w:rPr>
      </w:pPr>
    </w:p>
    <w:p w14:paraId="39FBD7C4" w14:textId="197B2CB7" w:rsidR="001D14AE" w:rsidRDefault="00900228" w:rsidP="00900228">
      <w:pPr>
        <w:pStyle w:val="GraphicAnchor"/>
        <w:tabs>
          <w:tab w:val="left" w:pos="1860"/>
        </w:tabs>
        <w:rPr>
          <w:b/>
          <w:bCs/>
          <w:sz w:val="22"/>
          <w:szCs w:val="22"/>
        </w:rPr>
      </w:pPr>
      <w:r>
        <w:rPr>
          <w:b/>
          <w:bCs/>
          <w:sz w:val="22"/>
          <w:szCs w:val="22"/>
        </w:rPr>
        <w:tab/>
      </w:r>
    </w:p>
    <w:p w14:paraId="60CCA6D1" w14:textId="3BA9B6A3" w:rsidR="001D14AE" w:rsidRDefault="001D14AE" w:rsidP="00BD4612">
      <w:pPr>
        <w:pStyle w:val="GraphicAnchor"/>
        <w:rPr>
          <w:b/>
          <w:bCs/>
          <w:sz w:val="22"/>
          <w:szCs w:val="22"/>
        </w:rPr>
      </w:pPr>
      <w:r>
        <w:rPr>
          <w:b/>
          <w:bCs/>
          <w:sz w:val="22"/>
          <w:szCs w:val="22"/>
        </w:rPr>
        <w:t>Naming</w:t>
      </w:r>
    </w:p>
    <w:p w14:paraId="78D059BD" w14:textId="48604C6F" w:rsidR="009C0F25" w:rsidRDefault="009C0F25" w:rsidP="00BD4612">
      <w:pPr>
        <w:pStyle w:val="GraphicAnchor"/>
        <w:rPr>
          <w:sz w:val="22"/>
          <w:szCs w:val="22"/>
        </w:rPr>
      </w:pPr>
    </w:p>
    <w:p w14:paraId="31612161" w14:textId="40A562EF" w:rsidR="009C0F25" w:rsidRDefault="009C0F25" w:rsidP="00BD4612">
      <w:pPr>
        <w:pStyle w:val="GraphicAnchor"/>
        <w:rPr>
          <w:sz w:val="22"/>
          <w:szCs w:val="22"/>
        </w:rPr>
      </w:pPr>
      <w:r>
        <w:rPr>
          <w:sz w:val="22"/>
          <w:szCs w:val="22"/>
        </w:rPr>
        <w:t>I attempted to name all classes and variables in a manner that fit their purpose and location in the classes they were part of.</w:t>
      </w:r>
    </w:p>
    <w:p w14:paraId="23D14F15" w14:textId="2FD39B17" w:rsidR="009C0F25" w:rsidRDefault="009C0F25" w:rsidP="00BD4612">
      <w:pPr>
        <w:pStyle w:val="GraphicAnchor"/>
        <w:rPr>
          <w:sz w:val="22"/>
          <w:szCs w:val="22"/>
        </w:rPr>
      </w:pPr>
    </w:p>
    <w:p w14:paraId="63F19F9D" w14:textId="392947B4" w:rsidR="009C0F25" w:rsidRPr="009C0F25" w:rsidRDefault="009C0F25" w:rsidP="00BD4612">
      <w:pPr>
        <w:pStyle w:val="GraphicAnchor"/>
        <w:rPr>
          <w:sz w:val="22"/>
          <w:szCs w:val="22"/>
        </w:rPr>
      </w:pPr>
      <w:r>
        <w:rPr>
          <w:sz w:val="22"/>
          <w:szCs w:val="22"/>
        </w:rPr>
        <w:t>The most repetition occurred within my JavaScript.  As I had a number of forms/modals that provided similar information, I had to write a function to retrieve the same data from different places.  These each had to be named individually, creation a lot of very similar functions.  This could perhaps have been worked around, but getting it working was the priority at the time.</w:t>
      </w:r>
    </w:p>
    <w:sectPr w:rsidR="009C0F25" w:rsidRPr="009C0F25" w:rsidSect="004A7DB2">
      <w:footerReference w:type="even" r:id="rId40"/>
      <w:footerReference w:type="default" r:id="rId41"/>
      <w:pgSz w:w="12240" w:h="15840" w:code="1"/>
      <w:pgMar w:top="720" w:right="720" w:bottom="720" w:left="720" w:header="709" w:footer="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3EE95" w14:textId="77777777" w:rsidR="0062723A" w:rsidRDefault="0062723A" w:rsidP="00E74B29">
      <w:r>
        <w:separator/>
      </w:r>
    </w:p>
  </w:endnote>
  <w:endnote w:type="continuationSeparator" w:id="0">
    <w:p w14:paraId="6133646D" w14:textId="77777777" w:rsidR="0062723A" w:rsidRDefault="0062723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5AD37CF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6CFA9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AA54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B6FF566" w14:textId="77777777" w:rsidTr="006709F1">
      <w:tc>
        <w:tcPr>
          <w:tcW w:w="1079" w:type="dxa"/>
        </w:tcPr>
        <w:p w14:paraId="7282A4B3" w14:textId="77777777" w:rsidR="00E74B29" w:rsidRPr="00E74B29" w:rsidRDefault="00E74B29" w:rsidP="006709F1">
          <w:pPr>
            <w:pStyle w:val="Footer"/>
          </w:pPr>
        </w:p>
      </w:tc>
      <w:tc>
        <w:tcPr>
          <w:tcW w:w="5395" w:type="dxa"/>
        </w:tcPr>
        <w:p w14:paraId="18F54B0F" w14:textId="5D9E7248" w:rsidR="00B85066" w:rsidRPr="00874FE7" w:rsidRDefault="00B85066" w:rsidP="006709F1">
          <w:pPr>
            <w:pStyle w:val="Footer"/>
          </w:pPr>
          <w:r>
            <w:t>1CWK 100 – Web Services Project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54D44C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055822E" w14:textId="77777777" w:rsidR="00E74B29" w:rsidRPr="00E74B29" w:rsidRDefault="00E74B29" w:rsidP="006709F1">
          <w:pPr>
            <w:pStyle w:val="Footer"/>
          </w:pPr>
        </w:p>
      </w:tc>
    </w:tr>
  </w:tbl>
  <w:p w14:paraId="1126505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55233" w14:textId="77777777" w:rsidR="0062723A" w:rsidRDefault="0062723A" w:rsidP="00E74B29">
      <w:r>
        <w:separator/>
      </w:r>
    </w:p>
  </w:footnote>
  <w:footnote w:type="continuationSeparator" w:id="0">
    <w:p w14:paraId="19DC7FC9" w14:textId="77777777" w:rsidR="0062723A" w:rsidRDefault="0062723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80B"/>
    <w:rsid w:val="00032BF8"/>
    <w:rsid w:val="00086FA5"/>
    <w:rsid w:val="000E4641"/>
    <w:rsid w:val="00126EE6"/>
    <w:rsid w:val="00151F66"/>
    <w:rsid w:val="00177F8D"/>
    <w:rsid w:val="00185F4A"/>
    <w:rsid w:val="001D14AE"/>
    <w:rsid w:val="002D2200"/>
    <w:rsid w:val="0040564B"/>
    <w:rsid w:val="00417F37"/>
    <w:rsid w:val="0048120C"/>
    <w:rsid w:val="004909D9"/>
    <w:rsid w:val="004A7DB2"/>
    <w:rsid w:val="00521481"/>
    <w:rsid w:val="0062723A"/>
    <w:rsid w:val="00665110"/>
    <w:rsid w:val="006709F1"/>
    <w:rsid w:val="006C07BB"/>
    <w:rsid w:val="006C60E6"/>
    <w:rsid w:val="006C7364"/>
    <w:rsid w:val="007952F4"/>
    <w:rsid w:val="0082280B"/>
    <w:rsid w:val="00837914"/>
    <w:rsid w:val="00843130"/>
    <w:rsid w:val="008714E3"/>
    <w:rsid w:val="00874FE7"/>
    <w:rsid w:val="00900228"/>
    <w:rsid w:val="00952F7D"/>
    <w:rsid w:val="0095496A"/>
    <w:rsid w:val="009A38BA"/>
    <w:rsid w:val="009B31BB"/>
    <w:rsid w:val="009C0F25"/>
    <w:rsid w:val="009E4988"/>
    <w:rsid w:val="00A01679"/>
    <w:rsid w:val="00A47FD5"/>
    <w:rsid w:val="00A67BC0"/>
    <w:rsid w:val="00B43E11"/>
    <w:rsid w:val="00B85066"/>
    <w:rsid w:val="00BD4612"/>
    <w:rsid w:val="00C21DBC"/>
    <w:rsid w:val="00C755AB"/>
    <w:rsid w:val="00C97446"/>
    <w:rsid w:val="00D43125"/>
    <w:rsid w:val="00D66A3A"/>
    <w:rsid w:val="00D81BF1"/>
    <w:rsid w:val="00DA3165"/>
    <w:rsid w:val="00DA4403"/>
    <w:rsid w:val="00DB116B"/>
    <w:rsid w:val="00DB6D6F"/>
    <w:rsid w:val="00DF198B"/>
    <w:rsid w:val="00DF224C"/>
    <w:rsid w:val="00E74B29"/>
    <w:rsid w:val="00EA3A51"/>
    <w:rsid w:val="00EF1025"/>
    <w:rsid w:val="00F50791"/>
    <w:rsid w:val="00FB1FC0"/>
    <w:rsid w:val="00FB2F1A"/>
    <w:rsid w:val="00FD45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BA17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B85066"/>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B85066"/>
    <w:pPr>
      <w:spacing w:after="100"/>
    </w:pPr>
  </w:style>
  <w:style w:type="paragraph" w:styleId="TOC2">
    <w:name w:val="toc 2"/>
    <w:basedOn w:val="Normal"/>
    <w:next w:val="Normal"/>
    <w:autoRedefine/>
    <w:uiPriority w:val="39"/>
    <w:rsid w:val="00B85066"/>
    <w:pPr>
      <w:spacing w:after="100"/>
      <w:ind w:left="240"/>
    </w:pPr>
  </w:style>
  <w:style w:type="paragraph" w:styleId="TOC3">
    <w:name w:val="toc 3"/>
    <w:basedOn w:val="Normal"/>
    <w:next w:val="Normal"/>
    <w:autoRedefine/>
    <w:uiPriority w:val="39"/>
    <w:rsid w:val="00B85066"/>
    <w:pPr>
      <w:spacing w:after="100"/>
      <w:ind w:left="480"/>
    </w:pPr>
  </w:style>
  <w:style w:type="character" w:styleId="Hyperlink">
    <w:name w:val="Hyperlink"/>
    <w:basedOn w:val="DefaultParagraphFont"/>
    <w:uiPriority w:val="99"/>
    <w:unhideWhenUsed/>
    <w:rsid w:val="00B850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ho\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D7C74A00C0D4A798E43BE5BF7E1CCA1"/>
        <w:category>
          <w:name w:val="General"/>
          <w:gallery w:val="placeholder"/>
        </w:category>
        <w:types>
          <w:type w:val="bbPlcHdr"/>
        </w:types>
        <w:behaviors>
          <w:behavior w:val="content"/>
        </w:behaviors>
        <w:guid w:val="{F2C57CFE-128D-4B94-9C60-071C3FCB2CA7}"/>
      </w:docPartPr>
      <w:docPartBody>
        <w:p w:rsidR="00CB78BD" w:rsidRDefault="004136C9">
          <w:pPr>
            <w:pStyle w:val="DD7C74A00C0D4A798E43BE5BF7E1CCA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B35"/>
    <w:rsid w:val="004136C9"/>
    <w:rsid w:val="00570B35"/>
    <w:rsid w:val="007612A1"/>
    <w:rsid w:val="00A0293D"/>
    <w:rsid w:val="00CB78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7C74A00C0D4A798E43BE5BF7E1CCA1">
    <w:name w:val="DD7C74A00C0D4A798E43BE5BF7E1CC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9C549196-BE6E-4BE8-BACF-DA78EE541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19</Pages>
  <Words>727</Words>
  <Characters>4149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2021-01-17T18:01:00Z</dcterms:created>
  <dcterms:modified xsi:type="dcterms:W3CDTF">2021-01-18T15:12:00Z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